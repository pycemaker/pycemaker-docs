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F026" w14:textId="77777777" w:rsidR="00C52528" w:rsidRPr="00C52528" w:rsidRDefault="00C52528" w:rsidP="003D377B"/>
    <w:tbl>
      <w:tblPr>
        <w:tblW w:w="88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131"/>
        <w:gridCol w:w="2420"/>
        <w:gridCol w:w="4391"/>
      </w:tblGrid>
      <w:tr w:rsidR="00C52528" w:rsidRPr="00C52528" w14:paraId="37FB28C4" w14:textId="77777777" w:rsidTr="00D77554">
        <w:trPr>
          <w:trHeight w:val="377"/>
        </w:trPr>
        <w:tc>
          <w:tcPr>
            <w:tcW w:w="8821" w:type="dxa"/>
            <w:gridSpan w:val="4"/>
            <w:shd w:val="clear" w:color="auto" w:fill="DBE5F1" w:themeFill="accent1" w:themeFillTint="33"/>
            <w:vAlign w:val="center"/>
          </w:tcPr>
          <w:p w14:paraId="221FC5FC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B4DE08C" w14:textId="77777777" w:rsidTr="00D77554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14:paraId="3957C756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5F1" w:themeFill="accent1" w:themeFillTint="33"/>
            <w:vAlign w:val="center"/>
          </w:tcPr>
          <w:p w14:paraId="778709CD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28FFC54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8CFE9EC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0E82F724" w14:textId="77777777" w:rsidTr="00D77554">
        <w:trPr>
          <w:trHeight w:val="340"/>
        </w:trPr>
        <w:tc>
          <w:tcPr>
            <w:tcW w:w="879" w:type="dxa"/>
            <w:vAlign w:val="center"/>
          </w:tcPr>
          <w:p w14:paraId="15AC1E39" w14:textId="77777777" w:rsidR="00EB36F3" w:rsidRPr="00C52528" w:rsidRDefault="00F15694" w:rsidP="00B01C39">
            <w:pPr>
              <w:jc w:val="center"/>
            </w:pPr>
            <w:r>
              <w:t>1.0</w:t>
            </w:r>
          </w:p>
        </w:tc>
        <w:tc>
          <w:tcPr>
            <w:tcW w:w="1131" w:type="dxa"/>
            <w:vAlign w:val="center"/>
          </w:tcPr>
          <w:p w14:paraId="07102F80" w14:textId="77777777" w:rsidR="00EB36F3" w:rsidRPr="00C52528" w:rsidRDefault="00A43A31" w:rsidP="00B01C39">
            <w:pPr>
              <w:jc w:val="center"/>
            </w:pPr>
            <w:r>
              <w:t>29/03/2022</w:t>
            </w:r>
          </w:p>
        </w:tc>
        <w:tc>
          <w:tcPr>
            <w:tcW w:w="2420" w:type="dxa"/>
            <w:vAlign w:val="center"/>
          </w:tcPr>
          <w:p w14:paraId="12FAFD39" w14:textId="77777777" w:rsidR="00EB36F3" w:rsidRPr="00C52528" w:rsidRDefault="00B01C39" w:rsidP="00B01C39">
            <w:pPr>
              <w:jc w:val="center"/>
            </w:pPr>
            <w:r>
              <w:t>Time Pycemaker</w:t>
            </w:r>
          </w:p>
        </w:tc>
        <w:tc>
          <w:tcPr>
            <w:tcW w:w="4389" w:type="dxa"/>
            <w:vAlign w:val="center"/>
          </w:tcPr>
          <w:p w14:paraId="41D11E44" w14:textId="77777777" w:rsidR="00EB36F3" w:rsidRPr="00C52528" w:rsidRDefault="00A43A31" w:rsidP="00B01C39">
            <w:pPr>
              <w:jc w:val="center"/>
            </w:pPr>
            <w:r>
              <w:t xml:space="preserve">Elaboração Inicial </w:t>
            </w:r>
            <w:r w:rsidR="00287BE0">
              <w:t>–</w:t>
            </w:r>
            <w:r w:rsidR="00767F65">
              <w:t xml:space="preserve"> Protótipo</w:t>
            </w:r>
            <w:r w:rsidR="00287BE0">
              <w:t xml:space="preserve"> Formulário</w:t>
            </w:r>
          </w:p>
        </w:tc>
      </w:tr>
    </w:tbl>
    <w:p w14:paraId="514FCAC9" w14:textId="77777777" w:rsidR="0055540E" w:rsidRDefault="0055540E" w:rsidP="003D377B"/>
    <w:p w14:paraId="7D236F63" w14:textId="77777777" w:rsidR="00B01C39" w:rsidRPr="00B01C39" w:rsidRDefault="002A19BF" w:rsidP="00B01C39">
      <w:pPr>
        <w:pStyle w:val="Ttulo1"/>
      </w:pPr>
      <w:r w:rsidRPr="00CE3355">
        <w:t xml:space="preserve">Objetivos deste documento </w:t>
      </w:r>
    </w:p>
    <w:p w14:paraId="53751828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4E2CA5A6" w14:textId="77777777" w:rsidR="002A19BF" w:rsidRPr="00B12ADB" w:rsidRDefault="002A19BF" w:rsidP="002A19BF"/>
    <w:p w14:paraId="21DBB975" w14:textId="77777777" w:rsidR="00B01C39" w:rsidRPr="00B01C39" w:rsidRDefault="002A19BF" w:rsidP="00B01C39">
      <w:pPr>
        <w:pStyle w:val="Ttulo1"/>
      </w:pPr>
      <w:r w:rsidRPr="00CE3355">
        <w:t>Objetivos</w:t>
      </w:r>
      <w:r>
        <w:t xml:space="preserve"> do projeto</w:t>
      </w:r>
    </w:p>
    <w:p w14:paraId="0566836A" w14:textId="77777777" w:rsidR="002B2D6B" w:rsidRDefault="002B2D6B" w:rsidP="002B2D6B">
      <w:r>
        <w:t xml:space="preserve">Contando com visitas </w:t>
      </w:r>
      <w:r w:rsidR="00B01C39">
        <w:t>de noventa por cento</w:t>
      </w:r>
      <w:r>
        <w:t xml:space="preserve"> dos usuários da internet brasileira a disponibilidades dos produtos do UOL é uma preocupação constante.</w:t>
      </w:r>
    </w:p>
    <w:p w14:paraId="48CC3F0B" w14:textId="77777777" w:rsidR="002B2D6B" w:rsidRDefault="002B2D6B" w:rsidP="002B2D6B">
      <w:r>
        <w:t xml:space="preserve">Foi observado que bons processos de monitoramento de aplicações nos auxiliam na criação de </w:t>
      </w:r>
    </w:p>
    <w:p w14:paraId="5E9B520D" w14:textId="77777777" w:rsidR="002B2D6B" w:rsidRDefault="002B2D6B" w:rsidP="002B2D6B">
      <w:r>
        <w:t>soluções resilientes e melhoram a reputação da marca.</w:t>
      </w:r>
    </w:p>
    <w:p w14:paraId="07A79A63" w14:textId="77777777" w:rsidR="002A19BF" w:rsidRDefault="004D10DA" w:rsidP="002A19BF">
      <w:r>
        <w:t xml:space="preserve">Sabendo disso, será desenvolvido </w:t>
      </w:r>
      <w:r w:rsidR="001C14FC">
        <w:t xml:space="preserve">um software </w:t>
      </w:r>
      <w:r w:rsidR="002B2D6B">
        <w:t xml:space="preserve">com alternativas disruptivas que </w:t>
      </w:r>
      <w:r w:rsidR="00EA5AF7">
        <w:t>alertam sobre</w:t>
      </w:r>
      <w:r w:rsidR="002B2D6B">
        <w:t xml:space="preserve"> o</w:t>
      </w:r>
      <w:r w:rsidR="00FD3708">
        <w:t>s</w:t>
      </w:r>
      <w:r w:rsidR="002B2D6B">
        <w:t xml:space="preserve"> risco</w:t>
      </w:r>
      <w:r w:rsidR="00FD3708">
        <w:t xml:space="preserve">s </w:t>
      </w:r>
      <w:r w:rsidR="002B2D6B">
        <w:t>de indisponibilidade</w:t>
      </w:r>
      <w:r w:rsidR="00FD3708">
        <w:t xml:space="preserve"> </w:t>
      </w:r>
      <w:r w:rsidR="002B2D6B">
        <w:t>dos produtos UOL.</w:t>
      </w:r>
    </w:p>
    <w:p w14:paraId="43DA7D64" w14:textId="77777777" w:rsidR="002B2D6B" w:rsidRDefault="002B2D6B" w:rsidP="002A19BF"/>
    <w:p w14:paraId="30092C5D" w14:textId="77777777" w:rsidR="002A19BF" w:rsidRDefault="002A19BF" w:rsidP="002A19BF">
      <w:pPr>
        <w:pStyle w:val="Ttulo1"/>
      </w:pPr>
      <w:r w:rsidRPr="00C46898">
        <w:t>Escopo do Produto</w:t>
      </w:r>
    </w:p>
    <w:p w14:paraId="6AF7A6C0" w14:textId="77777777" w:rsidR="00B01C39" w:rsidRDefault="00B01C39" w:rsidP="00B01C39"/>
    <w:p w14:paraId="39C51214" w14:textId="77777777" w:rsidR="00B01C39" w:rsidRDefault="00B01C39" w:rsidP="00B01C39">
      <w:r>
        <w:t>Requisitos Funcionais:</w:t>
      </w:r>
    </w:p>
    <w:p w14:paraId="58536CB2" w14:textId="77777777" w:rsidR="00B01C39" w:rsidRDefault="00B01C39" w:rsidP="00B01C39">
      <w:pPr>
        <w:pStyle w:val="PargrafodaLista"/>
        <w:numPr>
          <w:ilvl w:val="0"/>
          <w:numId w:val="2"/>
        </w:numPr>
      </w:pPr>
      <w:r w:rsidRPr="00B01C39">
        <w:t>Desenvolver um formulário de cadastro, com os campos: Nome, E-mail, Senha e Celular</w:t>
      </w:r>
      <w:r>
        <w:t>.</w:t>
      </w:r>
    </w:p>
    <w:p w14:paraId="137DC3EE" w14:textId="77777777" w:rsidR="00B01C39" w:rsidRDefault="00B01C39" w:rsidP="00B01C39">
      <w:pPr>
        <w:pStyle w:val="PargrafodaLista"/>
        <w:numPr>
          <w:ilvl w:val="0"/>
          <w:numId w:val="2"/>
        </w:numPr>
      </w:pPr>
      <w:r w:rsidRPr="00B01C39">
        <w:t>Desenvolver um formulário de consulta dos cadastros realizados</w:t>
      </w:r>
      <w:r>
        <w:t>.</w:t>
      </w:r>
    </w:p>
    <w:p w14:paraId="5AD23E14" w14:textId="77777777" w:rsidR="00C859DF" w:rsidRDefault="00B01C39" w:rsidP="00B01C39">
      <w:pPr>
        <w:pStyle w:val="PargrafodaLista"/>
        <w:numPr>
          <w:ilvl w:val="0"/>
          <w:numId w:val="2"/>
        </w:numPr>
      </w:pPr>
      <w:r>
        <w:t>Prever quando ocorrerá uma falha de software que causará a indisponibilidade da Aplicação.</w:t>
      </w:r>
    </w:p>
    <w:p w14:paraId="4EA45D15" w14:textId="77777777" w:rsidR="00B01C39" w:rsidRDefault="00B01C39" w:rsidP="00B01C39">
      <w:r>
        <w:t>Requisitos Não Funcionais:</w:t>
      </w:r>
    </w:p>
    <w:p w14:paraId="1293C3FA" w14:textId="77777777" w:rsidR="00B01C39" w:rsidRDefault="00B01C39" w:rsidP="00B01C39">
      <w:pPr>
        <w:pStyle w:val="PargrafodaLista"/>
        <w:numPr>
          <w:ilvl w:val="0"/>
          <w:numId w:val="3"/>
        </w:numPr>
      </w:pPr>
      <w:r w:rsidRPr="00B01C39">
        <w:t>O tempo de resposta do backend de cadastros deve ser abaixo de 300ms</w:t>
      </w:r>
      <w:r>
        <w:t>.</w:t>
      </w:r>
    </w:p>
    <w:p w14:paraId="49D1FD06" w14:textId="77777777" w:rsidR="00B01C39" w:rsidRDefault="00B01C39" w:rsidP="00B01C39">
      <w:pPr>
        <w:pStyle w:val="PargrafodaLista"/>
        <w:numPr>
          <w:ilvl w:val="0"/>
          <w:numId w:val="3"/>
        </w:numPr>
      </w:pPr>
      <w:r w:rsidRPr="00B01C39">
        <w:t>O tempo de resposta do backend de consulta de cadastros deve ser abaixo de 100ms</w:t>
      </w:r>
      <w:r>
        <w:t>.</w:t>
      </w:r>
    </w:p>
    <w:p w14:paraId="17E4B9A8" w14:textId="77777777" w:rsidR="00B01C39" w:rsidRPr="00AA3C95" w:rsidRDefault="00B01C39" w:rsidP="00B01C39"/>
    <w:p w14:paraId="3CB319C7" w14:textId="77777777" w:rsidR="002A19BF" w:rsidRPr="00AA3C95" w:rsidRDefault="00C06005" w:rsidP="00B01C39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3DF0C687" w14:textId="77777777" w:rsidR="002A19BF" w:rsidRPr="00AA3C95" w:rsidRDefault="00B01C39" w:rsidP="002A19BF">
      <w:r w:rsidRPr="00B01C39">
        <w:t>Serão consideradas atividades fora do escopo, qualquer outra atividade que não esteja reportada no tópico acima.</w:t>
      </w:r>
    </w:p>
    <w:p w14:paraId="58FCFDB6" w14:textId="77777777" w:rsidR="002A19BF" w:rsidRPr="00AA3C95" w:rsidRDefault="002A19BF" w:rsidP="002A19BF"/>
    <w:p w14:paraId="7C9E12B2" w14:textId="77777777" w:rsidR="0028566C" w:rsidRPr="00AA3C95" w:rsidRDefault="0028566C" w:rsidP="005F7089">
      <w:pPr>
        <w:pStyle w:val="Ttulo1"/>
      </w:pPr>
      <w:r>
        <w:t>Restrições</w:t>
      </w:r>
    </w:p>
    <w:p w14:paraId="57401FDD" w14:textId="77777777" w:rsidR="0028566C" w:rsidRDefault="005F7089" w:rsidP="0028566C">
      <w:r>
        <w:t>Orçamento total do projeto: R$ 50.000,00;</w:t>
      </w:r>
    </w:p>
    <w:p w14:paraId="52133C06" w14:textId="77777777" w:rsidR="005F7089" w:rsidRDefault="005F7089" w:rsidP="0028566C">
      <w:r>
        <w:t>Data de finalização do projeto: 05/06/2022;</w:t>
      </w:r>
    </w:p>
    <w:p w14:paraId="46F28ABF" w14:textId="77777777" w:rsidR="005F7089" w:rsidRDefault="005F7089" w:rsidP="005F7089">
      <w:r>
        <w:t>Não exceder o valor de R$2000,00 por membro da equipe para cada sprint;</w:t>
      </w:r>
    </w:p>
    <w:p w14:paraId="61C18FAF" w14:textId="77777777" w:rsidR="005F7089" w:rsidRPr="00AA3C95" w:rsidRDefault="005F7089" w:rsidP="005F7089">
      <w:r>
        <w:t>O projeto não pode exceder o tempo de duração de 3 meses.</w:t>
      </w:r>
    </w:p>
    <w:p w14:paraId="59B225A8" w14:textId="77777777" w:rsidR="005F7089" w:rsidRDefault="002A19BF" w:rsidP="005F7089">
      <w:pPr>
        <w:pStyle w:val="Ttulo1"/>
      </w:pPr>
      <w:r w:rsidRPr="00AA3C95">
        <w:t>Premissas</w:t>
      </w:r>
    </w:p>
    <w:p w14:paraId="225B8C41" w14:textId="77777777" w:rsidR="005F7089" w:rsidRPr="005F7089" w:rsidRDefault="005F7089" w:rsidP="005F7089">
      <w:pPr>
        <w:pStyle w:val="Descrio"/>
        <w:rPr>
          <w:lang w:val="pt-BR"/>
        </w:rPr>
      </w:pPr>
      <w:r w:rsidRPr="005F7089">
        <w:rPr>
          <w:lang w:val="pt-BR"/>
        </w:rPr>
        <w:t>Os dados devem estar íntegros para poderem ser analisados;</w:t>
      </w:r>
    </w:p>
    <w:p w14:paraId="2D205482" w14:textId="77777777" w:rsidR="002A19BF" w:rsidRDefault="005F7089" w:rsidP="005A0F15">
      <w:pPr>
        <w:pStyle w:val="Descrio"/>
        <w:rPr>
          <w:lang w:val="pt-BR"/>
        </w:rPr>
      </w:pPr>
      <w:r w:rsidRPr="005F7089">
        <w:rPr>
          <w:lang w:val="pt-BR"/>
        </w:rPr>
        <w:t>O tempo de resposta da aplicação não deve ultrapassar 300ms (para o cadastro) e 100ms (para consulta).</w:t>
      </w:r>
    </w:p>
    <w:p w14:paraId="4C56D039" w14:textId="77777777" w:rsidR="005A0F15" w:rsidRDefault="005A0F15" w:rsidP="005A0F15">
      <w:pPr>
        <w:pStyle w:val="Descrio"/>
        <w:rPr>
          <w:lang w:val="pt-BR"/>
        </w:rPr>
      </w:pPr>
    </w:p>
    <w:p w14:paraId="397F021C" w14:textId="77777777" w:rsidR="002A19BF" w:rsidRDefault="002A19BF" w:rsidP="002A19BF">
      <w:pPr>
        <w:rPr>
          <w:rFonts w:eastAsia="Times" w:cs="Times New Roman"/>
          <w:sz w:val="16"/>
          <w:szCs w:val="20"/>
          <w:lang w:eastAsia="pt-BR"/>
        </w:rPr>
      </w:pPr>
    </w:p>
    <w:p w14:paraId="5880B91F" w14:textId="77777777" w:rsidR="0058416B" w:rsidRDefault="0058416B" w:rsidP="002A19BF"/>
    <w:p w14:paraId="5D4AC901" w14:textId="77777777" w:rsidR="0058416B" w:rsidRDefault="0058416B" w:rsidP="002A19BF"/>
    <w:p w14:paraId="190E170A" w14:textId="77777777" w:rsidR="0058416B" w:rsidRDefault="0058416B" w:rsidP="002A19BF"/>
    <w:p w14:paraId="4C968EC8" w14:textId="77777777" w:rsidR="0058416B" w:rsidRPr="00AA3C95" w:rsidRDefault="0058416B" w:rsidP="002A19BF"/>
    <w:p w14:paraId="46F078AE" w14:textId="77777777" w:rsidR="005A0F15" w:rsidRDefault="002A19BF" w:rsidP="005A0F15">
      <w:pPr>
        <w:pStyle w:val="Ttulo1"/>
      </w:pPr>
      <w:r w:rsidRPr="00AA3C95">
        <w:lastRenderedPageBreak/>
        <w:t>Estrutura Analítica</w:t>
      </w:r>
      <w:r w:rsidR="00744084">
        <w:t xml:space="preserve"> do Projeto</w:t>
      </w:r>
    </w:p>
    <w:p w14:paraId="63DAF43B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1</w:t>
      </w:r>
    </w:p>
    <w:p w14:paraId="61D87604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Formulário</w:t>
      </w:r>
    </w:p>
    <w:p w14:paraId="48345796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Criação das rotas</w:t>
      </w:r>
    </w:p>
    <w:p w14:paraId="1B10F10F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Criação do banco</w:t>
      </w:r>
    </w:p>
    <w:p w14:paraId="73FC7E93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Tela de cadastro</w:t>
      </w:r>
    </w:p>
    <w:p w14:paraId="3890BB19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Tela de listagem</w:t>
      </w:r>
    </w:p>
    <w:p w14:paraId="236684ED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Envio de e-mails</w:t>
      </w:r>
    </w:p>
    <w:p w14:paraId="2F063F95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Criação do banco mongoDB</w:t>
      </w:r>
    </w:p>
    <w:p w14:paraId="1DC1F58C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Implementação do serviço Prometheus</w:t>
      </w:r>
    </w:p>
    <w:p w14:paraId="34F5BB1A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Implementação do servidor NiFi</w:t>
      </w:r>
    </w:p>
    <w:p w14:paraId="5217939C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Automatização do processo de coleta e tratamento</w:t>
      </w:r>
    </w:p>
    <w:p w14:paraId="6D86A63B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Implementação de serviço de e-mail</w:t>
      </w:r>
    </w:p>
    <w:p w14:paraId="61A4081D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Implementação do serviço Firebase</w:t>
      </w:r>
    </w:p>
    <w:p w14:paraId="6CD822EA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Implementar servidor Flask</w:t>
      </w:r>
    </w:p>
    <w:p w14:paraId="3AC057CE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Gerar JSON de dados do Prometheus</w:t>
      </w:r>
    </w:p>
    <w:p w14:paraId="7FF549C8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Gerar CSV a partir dos dados do JSON</w:t>
      </w:r>
    </w:p>
    <w:p w14:paraId="001C7698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F32247">
        <w:t>Implementar funções que retornam dados de consumo de um intervalo de período, média de consumo, níveis de consumo, picos de uso e crescimento em relação ao período anterior (CPU, RAM, Disco, número e tempo de acesso)</w:t>
      </w:r>
    </w:p>
    <w:p w14:paraId="5EFE5F49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273DC8">
        <w:t>Implementar alerta de ultrapassagem de consumo de CPU, RAM, Disco, número e tempo de</w:t>
      </w:r>
      <w:r>
        <w:t xml:space="preserve"> </w:t>
      </w:r>
      <w:r w:rsidRPr="00273DC8">
        <w:t>acesso (a partir do valor definido)</w:t>
      </w:r>
    </w:p>
    <w:p w14:paraId="5F9A6AF5" w14:textId="77777777" w:rsidR="00FF4555" w:rsidRPr="00A81568" w:rsidRDefault="00FF4555" w:rsidP="00FF4555">
      <w:pPr>
        <w:pStyle w:val="PargrafodaLista"/>
        <w:numPr>
          <w:ilvl w:val="2"/>
          <w:numId w:val="5"/>
        </w:numPr>
      </w:pPr>
      <w:r w:rsidRPr="00273DC8">
        <w:t>Implementar disparo de e-mail periódico</w:t>
      </w:r>
    </w:p>
    <w:p w14:paraId="42060F65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Dashboard auxiliar</w:t>
      </w:r>
    </w:p>
    <w:p w14:paraId="7D898016" w14:textId="77777777" w:rsidR="00FF4555" w:rsidRPr="00A81568" w:rsidRDefault="00FF4555" w:rsidP="00FF4555">
      <w:pPr>
        <w:pStyle w:val="PargrafodaLista"/>
        <w:numPr>
          <w:ilvl w:val="2"/>
          <w:numId w:val="5"/>
        </w:numPr>
      </w:pPr>
      <w:r w:rsidRPr="00273DC8">
        <w:t>Implementar interface gráfica do dashboard (CPU, RAM, Disco, Número e tempo de requisições em um período de tempo)</w:t>
      </w:r>
    </w:p>
    <w:p w14:paraId="1F03C980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2</w:t>
      </w:r>
    </w:p>
    <w:p w14:paraId="4EFAC5F0" w14:textId="404D9079" w:rsidR="00FF4555" w:rsidRDefault="0046457E" w:rsidP="0046457E">
      <w:pPr>
        <w:pStyle w:val="PargrafodaLista"/>
        <w:numPr>
          <w:ilvl w:val="1"/>
          <w:numId w:val="5"/>
        </w:numPr>
      </w:pPr>
      <w:r w:rsidRPr="0046457E">
        <w:t>Menu de Configuração</w:t>
      </w:r>
    </w:p>
    <w:p w14:paraId="1D52069E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Gráfico com previsão de falha CPU e RAM</w:t>
      </w:r>
    </w:p>
    <w:p w14:paraId="6ED49265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Visualizar Gráfico (Expandir imagem)</w:t>
      </w:r>
    </w:p>
    <w:p w14:paraId="6C0112F7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Indicador de previsão de falha</w:t>
      </w:r>
    </w:p>
    <w:p w14:paraId="00418BB0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Coleta e classificação dos dados de tempo de resposta</w:t>
      </w:r>
    </w:p>
    <w:p w14:paraId="6D989F73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Coleta e classificação de dados de número de requisições</w:t>
      </w:r>
    </w:p>
    <w:p w14:paraId="1329E7AE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Criação do modelo - Treinamento diário (scheduler) (global)</w:t>
      </w:r>
    </w:p>
    <w:p w14:paraId="49A9CB76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Função que retorna dados de previsão (período)</w:t>
      </w:r>
    </w:p>
    <w:p w14:paraId="11EF5220" w14:textId="47516558" w:rsidR="0046457E" w:rsidRDefault="0046457E" w:rsidP="0046457E">
      <w:pPr>
        <w:pStyle w:val="PargrafodaLista"/>
        <w:numPr>
          <w:ilvl w:val="1"/>
          <w:numId w:val="5"/>
        </w:numPr>
      </w:pPr>
      <w:r>
        <w:t xml:space="preserve">Função que analisa </w:t>
      </w:r>
      <w:r>
        <w:t>periodicamente possibilidades</w:t>
      </w:r>
      <w:r>
        <w:t xml:space="preserve"> de falha</w:t>
      </w:r>
    </w:p>
    <w:p w14:paraId="252E4A74" w14:textId="58041AF1" w:rsidR="0046457E" w:rsidRDefault="0046457E" w:rsidP="0046457E">
      <w:pPr>
        <w:pStyle w:val="PargrafodaLista"/>
        <w:numPr>
          <w:ilvl w:val="1"/>
          <w:numId w:val="5"/>
        </w:numPr>
      </w:pPr>
      <w:r>
        <w:t>Função que cria nova tarefa (scheduler) email periódico</w:t>
      </w:r>
    </w:p>
    <w:p w14:paraId="7BEAF9C9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Acrescentar informações de previsão ao email (periódico)</w:t>
      </w:r>
    </w:p>
    <w:p w14:paraId="007D9653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Função que altera scheduler existente - email periódico</w:t>
      </w:r>
    </w:p>
    <w:p w14:paraId="6CFC9CD5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Nifi</w:t>
      </w:r>
    </w:p>
    <w:p w14:paraId="32197770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Dashboard-api</w:t>
      </w:r>
    </w:p>
    <w:p w14:paraId="1607E3D3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form-client</w:t>
      </w:r>
    </w:p>
    <w:p w14:paraId="47BBCADA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Prometheus</w:t>
      </w:r>
    </w:p>
    <w:p w14:paraId="0A61E5B0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dashboard-client</w:t>
      </w:r>
    </w:p>
    <w:p w14:paraId="7AAC4D71" w14:textId="68B55844" w:rsidR="0046457E" w:rsidRDefault="0046457E" w:rsidP="0046457E">
      <w:pPr>
        <w:pStyle w:val="PargrafodaLista"/>
        <w:numPr>
          <w:ilvl w:val="1"/>
          <w:numId w:val="5"/>
        </w:numPr>
      </w:pPr>
      <w:r>
        <w:t>Subir Spring</w:t>
      </w:r>
    </w:p>
    <w:p w14:paraId="05886B52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3</w:t>
      </w:r>
    </w:p>
    <w:p w14:paraId="5D89E82D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Previsão de consumo de tráfego de rede</w:t>
      </w:r>
    </w:p>
    <w:p w14:paraId="0E9CF9D1" w14:textId="77777777" w:rsidR="00FF4555" w:rsidRPr="00C6673D" w:rsidRDefault="00FF4555" w:rsidP="00FF4555">
      <w:pPr>
        <w:pStyle w:val="PargrafodaLista"/>
        <w:numPr>
          <w:ilvl w:val="2"/>
          <w:numId w:val="5"/>
        </w:numPr>
      </w:pPr>
      <w:r>
        <w:t>Disparo de alerta periódico com níveis de criticidade</w:t>
      </w:r>
    </w:p>
    <w:p w14:paraId="372876E1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Feira de Soluções</w:t>
      </w:r>
    </w:p>
    <w:p w14:paraId="0607DABE" w14:textId="311C8629" w:rsidR="005A0F15" w:rsidRPr="00D77554" w:rsidRDefault="00FF4555" w:rsidP="00FF4555">
      <w:pPr>
        <w:pStyle w:val="PargrafodaLista"/>
        <w:numPr>
          <w:ilvl w:val="1"/>
          <w:numId w:val="5"/>
        </w:numPr>
      </w:pPr>
      <w:r>
        <w:t>Apresentação do projeto</w:t>
      </w:r>
    </w:p>
    <w:p w14:paraId="765F4C97" w14:textId="77777777" w:rsidR="002A19BF" w:rsidRPr="00AA3C95" w:rsidRDefault="002A19BF" w:rsidP="002A19BF"/>
    <w:p w14:paraId="410A2515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  <w:r w:rsidR="00395CDB">
        <w:t xml:space="preserve"> </w:t>
      </w:r>
    </w:p>
    <w:p w14:paraId="3D3D6395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77221382" w14:textId="77777777" w:rsidR="00395CDB" w:rsidRDefault="00395CDB" w:rsidP="002A19BF">
      <w:pPr>
        <w:pStyle w:val="Descrio"/>
        <w:rPr>
          <w:lang w:val="pt-BR"/>
        </w:rPr>
      </w:pPr>
    </w:p>
    <w:tbl>
      <w:tblPr>
        <w:tblW w:w="877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3167"/>
        <w:gridCol w:w="4475"/>
      </w:tblGrid>
      <w:tr w:rsidR="00395CDB" w:rsidRPr="00C52528" w14:paraId="60F989F3" w14:textId="77777777" w:rsidTr="00D77554">
        <w:trPr>
          <w:trHeight w:val="283"/>
        </w:trPr>
        <w:tc>
          <w:tcPr>
            <w:tcW w:w="1129" w:type="dxa"/>
            <w:shd w:val="clear" w:color="auto" w:fill="DBE5F1" w:themeFill="accent1" w:themeFillTint="33"/>
            <w:vAlign w:val="center"/>
          </w:tcPr>
          <w:p w14:paraId="71534DE5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Cod. EAP</w:t>
            </w:r>
          </w:p>
        </w:tc>
        <w:tc>
          <w:tcPr>
            <w:tcW w:w="3167" w:type="dxa"/>
            <w:shd w:val="clear" w:color="auto" w:fill="DBE5F1" w:themeFill="accent1" w:themeFillTint="33"/>
            <w:vAlign w:val="center"/>
          </w:tcPr>
          <w:p w14:paraId="23E04B25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4475" w:type="dxa"/>
            <w:shd w:val="clear" w:color="auto" w:fill="DBE5F1" w:themeFill="accent1" w:themeFillTint="33"/>
            <w:vAlign w:val="center"/>
          </w:tcPr>
          <w:p w14:paraId="6EAF9524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395CDB" w:rsidRPr="00C52528" w14:paraId="22DB209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02E237D" w14:textId="77777777" w:rsidR="00395CDB" w:rsidRPr="00CE3355" w:rsidRDefault="00395CDB" w:rsidP="00365FAA">
            <w:pPr>
              <w:pStyle w:val="Tabela"/>
            </w:pPr>
            <w:r>
              <w:lastRenderedPageBreak/>
              <w:t>1</w:t>
            </w:r>
          </w:p>
        </w:tc>
        <w:tc>
          <w:tcPr>
            <w:tcW w:w="3167" w:type="dxa"/>
            <w:vAlign w:val="center"/>
          </w:tcPr>
          <w:p w14:paraId="6514680C" w14:textId="77777777" w:rsidR="00395CDB" w:rsidRPr="00C52528" w:rsidRDefault="00395CDB" w:rsidP="00365FAA">
            <w:r>
              <w:t>Sprint 1</w:t>
            </w:r>
          </w:p>
        </w:tc>
        <w:tc>
          <w:tcPr>
            <w:tcW w:w="4475" w:type="dxa"/>
            <w:vAlign w:val="center"/>
          </w:tcPr>
          <w:p w14:paraId="5AE874F1" w14:textId="05E1A1E1" w:rsidR="00395CDB" w:rsidRPr="00C52528" w:rsidRDefault="002D2849" w:rsidP="00365FAA">
            <w:r>
              <w:t xml:space="preserve">Atender as exigências </w:t>
            </w:r>
            <w:r w:rsidR="00D95427">
              <w:t>do cliente</w:t>
            </w:r>
            <w:r>
              <w:t xml:space="preserve"> dentro das restrições estipuladas.</w:t>
            </w:r>
          </w:p>
        </w:tc>
      </w:tr>
      <w:tr w:rsidR="00395CDB" w:rsidRPr="00C52528" w14:paraId="0514F3CE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B7CF413" w14:textId="77777777" w:rsidR="00395CDB" w:rsidRPr="00CE3355" w:rsidRDefault="00395CDB" w:rsidP="00365FAA">
            <w:pPr>
              <w:pStyle w:val="Tabela"/>
            </w:pPr>
            <w:r>
              <w:t>1.1</w:t>
            </w:r>
          </w:p>
        </w:tc>
        <w:tc>
          <w:tcPr>
            <w:tcW w:w="3167" w:type="dxa"/>
            <w:vAlign w:val="center"/>
          </w:tcPr>
          <w:p w14:paraId="13AC6CD9" w14:textId="77777777" w:rsidR="00395CDB" w:rsidRPr="00C52528" w:rsidRDefault="00395CDB" w:rsidP="00365FAA">
            <w:r>
              <w:t>Formulário</w:t>
            </w:r>
          </w:p>
        </w:tc>
        <w:tc>
          <w:tcPr>
            <w:tcW w:w="4475" w:type="dxa"/>
            <w:vAlign w:val="center"/>
          </w:tcPr>
          <w:p w14:paraId="58D8828B" w14:textId="77777777" w:rsidR="00395CDB" w:rsidRPr="00C52528" w:rsidRDefault="002D2849" w:rsidP="00365FAA">
            <w:r>
              <w:t>Implementar formulário em SpringBoot e Frontend SPA com Vue.js</w:t>
            </w:r>
          </w:p>
        </w:tc>
      </w:tr>
      <w:tr w:rsidR="00395CDB" w:rsidRPr="00C52528" w14:paraId="6BC14E5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FD9C921" w14:textId="77777777" w:rsidR="00395CDB" w:rsidRDefault="00395CDB" w:rsidP="00365FAA">
            <w:pPr>
              <w:pStyle w:val="Tabela"/>
            </w:pPr>
            <w:r>
              <w:t>1.1.1</w:t>
            </w:r>
          </w:p>
        </w:tc>
        <w:tc>
          <w:tcPr>
            <w:tcW w:w="3167" w:type="dxa"/>
            <w:vAlign w:val="center"/>
          </w:tcPr>
          <w:p w14:paraId="3105BFAC" w14:textId="77777777" w:rsidR="00395CDB" w:rsidRPr="00C52528" w:rsidRDefault="00395CDB" w:rsidP="00365FAA">
            <w:r>
              <w:t>Criação das rotas</w:t>
            </w:r>
          </w:p>
        </w:tc>
        <w:tc>
          <w:tcPr>
            <w:tcW w:w="4475" w:type="dxa"/>
            <w:vAlign w:val="center"/>
          </w:tcPr>
          <w:p w14:paraId="4496E44E" w14:textId="77777777" w:rsidR="00395CDB" w:rsidRPr="00C52528" w:rsidRDefault="005446EB" w:rsidP="00365FAA">
            <w:r>
              <w:t>Deve retornar as rotas de Cadastro e Listagem.</w:t>
            </w:r>
          </w:p>
        </w:tc>
      </w:tr>
      <w:tr w:rsidR="00395CDB" w:rsidRPr="00C52528" w14:paraId="71EE136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1E8314E" w14:textId="77777777" w:rsidR="00395CDB" w:rsidRDefault="00395CDB" w:rsidP="00365FAA">
            <w:pPr>
              <w:pStyle w:val="Tabela"/>
            </w:pPr>
            <w:r>
              <w:t>1.1.2</w:t>
            </w:r>
          </w:p>
        </w:tc>
        <w:tc>
          <w:tcPr>
            <w:tcW w:w="3167" w:type="dxa"/>
            <w:vAlign w:val="center"/>
          </w:tcPr>
          <w:p w14:paraId="73B87059" w14:textId="77777777" w:rsidR="00395CDB" w:rsidRPr="00C52528" w:rsidRDefault="00395CDB" w:rsidP="00365FAA">
            <w:r>
              <w:t>Criação do banco</w:t>
            </w:r>
          </w:p>
        </w:tc>
        <w:tc>
          <w:tcPr>
            <w:tcW w:w="4475" w:type="dxa"/>
            <w:vAlign w:val="center"/>
          </w:tcPr>
          <w:p w14:paraId="05BAFFA5" w14:textId="77777777" w:rsidR="00395CDB" w:rsidRPr="00C52528" w:rsidRDefault="005446EB" w:rsidP="005446EB">
            <w:pPr>
              <w:spacing w:line="276" w:lineRule="auto"/>
            </w:pPr>
            <w:r>
              <w:t>Armazenar Cadastro dos Usuários</w:t>
            </w:r>
          </w:p>
        </w:tc>
      </w:tr>
      <w:tr w:rsidR="00395CDB" w:rsidRPr="00C52528" w14:paraId="1CD93D9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56BA55E" w14:textId="77777777" w:rsidR="00395CDB" w:rsidRDefault="00395CDB" w:rsidP="00365FAA">
            <w:pPr>
              <w:pStyle w:val="Tabela"/>
            </w:pPr>
            <w:r>
              <w:t>1.1.3</w:t>
            </w:r>
          </w:p>
        </w:tc>
        <w:tc>
          <w:tcPr>
            <w:tcW w:w="3167" w:type="dxa"/>
            <w:vAlign w:val="center"/>
          </w:tcPr>
          <w:p w14:paraId="1DB3FBAA" w14:textId="77777777" w:rsidR="00395CDB" w:rsidRPr="00C52528" w:rsidRDefault="00395CDB" w:rsidP="00365FAA">
            <w:r>
              <w:t>Tela de cadastro</w:t>
            </w:r>
          </w:p>
        </w:tc>
        <w:tc>
          <w:tcPr>
            <w:tcW w:w="4475" w:type="dxa"/>
            <w:vAlign w:val="center"/>
          </w:tcPr>
          <w:p w14:paraId="1CCA6D8B" w14:textId="31E05F5A" w:rsidR="00395CDB" w:rsidRPr="00C52528" w:rsidRDefault="005446EB" w:rsidP="005446EB">
            <w:pPr>
              <w:spacing w:line="276" w:lineRule="auto"/>
            </w:pPr>
            <w:r>
              <w:t>Uma Tela onde o usuário far</w:t>
            </w:r>
            <w:r w:rsidR="00303201">
              <w:t>á</w:t>
            </w:r>
            <w:r>
              <w:t xml:space="preserve"> o seu Cadastro.</w:t>
            </w:r>
          </w:p>
        </w:tc>
      </w:tr>
      <w:tr w:rsidR="00395CDB" w:rsidRPr="00C52528" w14:paraId="617DC7F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51CD0BA" w14:textId="77777777" w:rsidR="00395CDB" w:rsidRDefault="00395CDB" w:rsidP="00365FAA">
            <w:pPr>
              <w:pStyle w:val="Tabela"/>
            </w:pPr>
            <w:r>
              <w:t>1.1.4</w:t>
            </w:r>
          </w:p>
        </w:tc>
        <w:tc>
          <w:tcPr>
            <w:tcW w:w="3167" w:type="dxa"/>
            <w:vAlign w:val="center"/>
          </w:tcPr>
          <w:p w14:paraId="4D80479C" w14:textId="77777777" w:rsidR="00395CDB" w:rsidRPr="00C52528" w:rsidRDefault="00395CDB" w:rsidP="00365FAA">
            <w:r>
              <w:t>Tela de listagem</w:t>
            </w:r>
          </w:p>
        </w:tc>
        <w:tc>
          <w:tcPr>
            <w:tcW w:w="4475" w:type="dxa"/>
            <w:vAlign w:val="center"/>
          </w:tcPr>
          <w:p w14:paraId="4D4815EB" w14:textId="77777777" w:rsidR="00395CDB" w:rsidRPr="00C52528" w:rsidRDefault="005446EB" w:rsidP="005446EB">
            <w:pPr>
              <w:spacing w:line="276" w:lineRule="auto"/>
            </w:pPr>
            <w:r>
              <w:t>Tela que lista os usuários.</w:t>
            </w:r>
          </w:p>
        </w:tc>
      </w:tr>
      <w:tr w:rsidR="00395CDB" w:rsidRPr="00C52528" w14:paraId="3E9A7FC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16C2DC9" w14:textId="77777777" w:rsidR="00395CDB" w:rsidRDefault="00395CDB" w:rsidP="00365FAA">
            <w:pPr>
              <w:pStyle w:val="Tabela"/>
            </w:pPr>
            <w:r>
              <w:t>1.2</w:t>
            </w:r>
          </w:p>
        </w:tc>
        <w:tc>
          <w:tcPr>
            <w:tcW w:w="3167" w:type="dxa"/>
            <w:vAlign w:val="center"/>
          </w:tcPr>
          <w:p w14:paraId="1E254B91" w14:textId="6681798A" w:rsidR="00395CDB" w:rsidRPr="00C52528" w:rsidRDefault="00395CDB" w:rsidP="00365FAA">
            <w:r>
              <w:t>Envio de e-mails</w:t>
            </w:r>
          </w:p>
        </w:tc>
        <w:tc>
          <w:tcPr>
            <w:tcW w:w="4475" w:type="dxa"/>
            <w:vAlign w:val="center"/>
          </w:tcPr>
          <w:p w14:paraId="17D0C176" w14:textId="77777777" w:rsidR="00395CDB" w:rsidRPr="00C52528" w:rsidRDefault="002D2849" w:rsidP="00365FAA">
            <w:r>
              <w:t>C</w:t>
            </w:r>
            <w:r w:rsidRPr="002D2849">
              <w:t>riação do banco para armazenar as métricas</w:t>
            </w:r>
            <w:r>
              <w:t>, envio de alertas por e-mail (Grafana e IA), dashboard de monitoramento.</w:t>
            </w:r>
          </w:p>
        </w:tc>
      </w:tr>
      <w:tr w:rsidR="00395CDB" w:rsidRPr="00C52528" w14:paraId="6477B9C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82563DD" w14:textId="77777777" w:rsidR="00395CDB" w:rsidRDefault="00395CDB" w:rsidP="00365FAA">
            <w:pPr>
              <w:pStyle w:val="Tabela"/>
            </w:pPr>
            <w:r>
              <w:t>1.2.1</w:t>
            </w:r>
          </w:p>
        </w:tc>
        <w:tc>
          <w:tcPr>
            <w:tcW w:w="3167" w:type="dxa"/>
            <w:vAlign w:val="center"/>
          </w:tcPr>
          <w:p w14:paraId="5D74FC4F" w14:textId="4849FE04" w:rsidR="00395CDB" w:rsidRPr="00C52528" w:rsidRDefault="00D77554" w:rsidP="00365FAA">
            <w:r w:rsidRPr="004549D9">
              <w:t>Criação do banco mongoDB</w:t>
            </w:r>
          </w:p>
        </w:tc>
        <w:tc>
          <w:tcPr>
            <w:tcW w:w="4475" w:type="dxa"/>
            <w:vAlign w:val="center"/>
          </w:tcPr>
          <w:p w14:paraId="6C005988" w14:textId="76E9AA83" w:rsidR="00395CDB" w:rsidRPr="00C52528" w:rsidRDefault="00FF4555" w:rsidP="005446EB">
            <w:pPr>
              <w:spacing w:line="276" w:lineRule="auto"/>
            </w:pPr>
            <w:r>
              <w:t>O banco deve conseguir receber todas as métricas</w:t>
            </w:r>
          </w:p>
        </w:tc>
      </w:tr>
      <w:tr w:rsidR="00395CDB" w:rsidRPr="00C52528" w14:paraId="2BB8CDD6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01E0AFC" w14:textId="77777777" w:rsidR="00395CDB" w:rsidRDefault="00395CDB" w:rsidP="00365FAA">
            <w:pPr>
              <w:pStyle w:val="Tabela"/>
            </w:pPr>
            <w:r>
              <w:t>1.2.2</w:t>
            </w:r>
          </w:p>
        </w:tc>
        <w:tc>
          <w:tcPr>
            <w:tcW w:w="3167" w:type="dxa"/>
            <w:vAlign w:val="center"/>
          </w:tcPr>
          <w:p w14:paraId="7B9858A2" w14:textId="6A573495" w:rsidR="00395CDB" w:rsidRPr="00C52528" w:rsidRDefault="00D77554" w:rsidP="00365FAA">
            <w:r w:rsidRPr="004549D9">
              <w:t>Implementação do serviço Prometheus</w:t>
            </w:r>
          </w:p>
        </w:tc>
        <w:tc>
          <w:tcPr>
            <w:tcW w:w="4475" w:type="dxa"/>
            <w:vAlign w:val="center"/>
          </w:tcPr>
          <w:p w14:paraId="1E8D3F0E" w14:textId="158A9E60" w:rsidR="00395CDB" w:rsidRPr="00C52528" w:rsidRDefault="00242245" w:rsidP="005446EB">
            <w:pPr>
              <w:spacing w:line="276" w:lineRule="auto"/>
            </w:pPr>
            <w:r>
              <w:t>O serviço deve estar implementado</w:t>
            </w:r>
          </w:p>
        </w:tc>
      </w:tr>
      <w:tr w:rsidR="00395CDB" w:rsidRPr="00C52528" w14:paraId="5095543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BBD44BC" w14:textId="77777777" w:rsidR="00395CDB" w:rsidRDefault="00395CDB" w:rsidP="00365FAA">
            <w:pPr>
              <w:pStyle w:val="Tabela"/>
            </w:pPr>
            <w:r>
              <w:t>1.2.3</w:t>
            </w:r>
          </w:p>
        </w:tc>
        <w:tc>
          <w:tcPr>
            <w:tcW w:w="3167" w:type="dxa"/>
            <w:vAlign w:val="center"/>
          </w:tcPr>
          <w:p w14:paraId="5702D0C3" w14:textId="126340CB" w:rsidR="00395CDB" w:rsidRPr="00C52528" w:rsidRDefault="00D77554" w:rsidP="00365FAA">
            <w:r w:rsidRPr="004549D9">
              <w:t>Implementação do servidor NiFi</w:t>
            </w:r>
          </w:p>
        </w:tc>
        <w:tc>
          <w:tcPr>
            <w:tcW w:w="4475" w:type="dxa"/>
            <w:vAlign w:val="center"/>
          </w:tcPr>
          <w:p w14:paraId="220FBB68" w14:textId="4DA4CFA4" w:rsidR="00395CDB" w:rsidRPr="00C52528" w:rsidRDefault="00242245" w:rsidP="005446EB">
            <w:pPr>
              <w:spacing w:line="276" w:lineRule="auto"/>
            </w:pPr>
            <w:r>
              <w:t xml:space="preserve">O servidor deve estar implementado </w:t>
            </w:r>
          </w:p>
        </w:tc>
      </w:tr>
      <w:tr w:rsidR="00395CDB" w:rsidRPr="00C52528" w14:paraId="7563973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BCC3D6A" w14:textId="77777777" w:rsidR="00395CDB" w:rsidRDefault="00395CDB" w:rsidP="00395CDB">
            <w:pPr>
              <w:pStyle w:val="Tabela"/>
            </w:pPr>
            <w:r>
              <w:t>1.2.4</w:t>
            </w:r>
          </w:p>
        </w:tc>
        <w:tc>
          <w:tcPr>
            <w:tcW w:w="3167" w:type="dxa"/>
            <w:vAlign w:val="center"/>
          </w:tcPr>
          <w:p w14:paraId="355CBBEA" w14:textId="33036CE7" w:rsidR="00395CDB" w:rsidRPr="00C52528" w:rsidRDefault="00D77554" w:rsidP="00395CDB">
            <w:r w:rsidRPr="004549D9">
              <w:t>Automatização do processo de coleta e tratamento</w:t>
            </w:r>
          </w:p>
        </w:tc>
        <w:tc>
          <w:tcPr>
            <w:tcW w:w="4475" w:type="dxa"/>
            <w:vAlign w:val="center"/>
          </w:tcPr>
          <w:p w14:paraId="41A1C085" w14:textId="369D72CA" w:rsidR="00395CDB" w:rsidRPr="00C52528" w:rsidRDefault="00242245" w:rsidP="00395CDB">
            <w:r>
              <w:t>Deve coletar, tratar e armazenar os dados no bando mongodb</w:t>
            </w:r>
          </w:p>
        </w:tc>
      </w:tr>
      <w:tr w:rsidR="00D77554" w:rsidRPr="00C52528" w14:paraId="33E99EE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E6156F2" w14:textId="2088E293" w:rsidR="00D77554" w:rsidRDefault="00D77554" w:rsidP="00395CDB">
            <w:pPr>
              <w:pStyle w:val="Tabela"/>
            </w:pPr>
            <w:r>
              <w:t>1.2.5</w:t>
            </w:r>
          </w:p>
        </w:tc>
        <w:tc>
          <w:tcPr>
            <w:tcW w:w="3167" w:type="dxa"/>
            <w:vAlign w:val="center"/>
          </w:tcPr>
          <w:p w14:paraId="67515070" w14:textId="54544E45" w:rsidR="00D77554" w:rsidRPr="00C52528" w:rsidRDefault="00D77554" w:rsidP="00395CDB">
            <w:r w:rsidRPr="004549D9">
              <w:t>Implementação de serviço de e-mail</w:t>
            </w:r>
          </w:p>
        </w:tc>
        <w:tc>
          <w:tcPr>
            <w:tcW w:w="4475" w:type="dxa"/>
            <w:vAlign w:val="center"/>
          </w:tcPr>
          <w:p w14:paraId="3587C050" w14:textId="248CAF6C" w:rsidR="00D77554" w:rsidRPr="00C52528" w:rsidRDefault="00FF4555" w:rsidP="00395CDB">
            <w:r>
              <w:t>Os e-mails devem estar sendo enviados</w:t>
            </w:r>
          </w:p>
        </w:tc>
      </w:tr>
      <w:tr w:rsidR="00D77554" w:rsidRPr="00C52528" w14:paraId="3B5976C5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4827FC1" w14:textId="16073455" w:rsidR="00D77554" w:rsidRDefault="00D77554" w:rsidP="00395CDB">
            <w:pPr>
              <w:pStyle w:val="Tabela"/>
            </w:pPr>
            <w:r>
              <w:t>1.2.6</w:t>
            </w:r>
          </w:p>
        </w:tc>
        <w:tc>
          <w:tcPr>
            <w:tcW w:w="3167" w:type="dxa"/>
            <w:vAlign w:val="center"/>
          </w:tcPr>
          <w:p w14:paraId="3D6BD58C" w14:textId="43E3C2DE" w:rsidR="00D77554" w:rsidRPr="00C52528" w:rsidRDefault="00D77554" w:rsidP="00395CDB">
            <w:r w:rsidRPr="004549D9">
              <w:t>Implementação do serviço Firebase</w:t>
            </w:r>
          </w:p>
        </w:tc>
        <w:tc>
          <w:tcPr>
            <w:tcW w:w="4475" w:type="dxa"/>
            <w:vAlign w:val="center"/>
          </w:tcPr>
          <w:p w14:paraId="6CEC2BCE" w14:textId="2630AFB6" w:rsidR="00D77554" w:rsidRPr="00C52528" w:rsidRDefault="00FF4555" w:rsidP="00395CDB">
            <w:r>
              <w:t>O serviço deve estar rodando para armazenar as imagens</w:t>
            </w:r>
          </w:p>
        </w:tc>
      </w:tr>
      <w:tr w:rsidR="00D77554" w:rsidRPr="00C52528" w14:paraId="5007004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22E43FF" w14:textId="244E89DC" w:rsidR="00D77554" w:rsidRDefault="00D77554" w:rsidP="00395CDB">
            <w:pPr>
              <w:pStyle w:val="Tabela"/>
            </w:pPr>
            <w:r>
              <w:t>1.2.7</w:t>
            </w:r>
          </w:p>
        </w:tc>
        <w:tc>
          <w:tcPr>
            <w:tcW w:w="3167" w:type="dxa"/>
            <w:vAlign w:val="center"/>
          </w:tcPr>
          <w:p w14:paraId="73F38512" w14:textId="55F743E0" w:rsidR="00D77554" w:rsidRPr="00C52528" w:rsidRDefault="00D77554" w:rsidP="00395CDB">
            <w:r w:rsidRPr="004549D9">
              <w:t>Implementar servidor Flask</w:t>
            </w:r>
          </w:p>
        </w:tc>
        <w:tc>
          <w:tcPr>
            <w:tcW w:w="4475" w:type="dxa"/>
            <w:vAlign w:val="center"/>
          </w:tcPr>
          <w:p w14:paraId="6044F20F" w14:textId="33BBC2DA" w:rsidR="00D77554" w:rsidRPr="00C52528" w:rsidRDefault="00FF4555" w:rsidP="00395CDB">
            <w:r>
              <w:t>O servidor deve estar implementado</w:t>
            </w:r>
          </w:p>
        </w:tc>
      </w:tr>
      <w:tr w:rsidR="00D77554" w:rsidRPr="00C52528" w14:paraId="3D7F1D5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7A304BB" w14:textId="798A00B1" w:rsidR="00D77554" w:rsidRDefault="00D77554" w:rsidP="00395CDB">
            <w:pPr>
              <w:pStyle w:val="Tabela"/>
            </w:pPr>
            <w:r>
              <w:t>1.2.8</w:t>
            </w:r>
          </w:p>
        </w:tc>
        <w:tc>
          <w:tcPr>
            <w:tcW w:w="3167" w:type="dxa"/>
            <w:vAlign w:val="center"/>
          </w:tcPr>
          <w:p w14:paraId="03F9385A" w14:textId="42981038" w:rsidR="00D77554" w:rsidRPr="00C52528" w:rsidRDefault="00D77554" w:rsidP="00395CDB">
            <w:r w:rsidRPr="004549D9">
              <w:t>Gerar JSON de dados do Prometheus</w:t>
            </w:r>
          </w:p>
        </w:tc>
        <w:tc>
          <w:tcPr>
            <w:tcW w:w="4475" w:type="dxa"/>
            <w:vAlign w:val="center"/>
          </w:tcPr>
          <w:p w14:paraId="0AF393F0" w14:textId="241A2E7B" w:rsidR="00D77554" w:rsidRPr="00C52528" w:rsidRDefault="00FF4555" w:rsidP="00395CDB">
            <w:r>
              <w:t>Os dados devem estar sendo gerados</w:t>
            </w:r>
            <w:r w:rsidR="00242245">
              <w:t xml:space="preserve"> corretamente</w:t>
            </w:r>
          </w:p>
        </w:tc>
      </w:tr>
      <w:tr w:rsidR="00D77554" w:rsidRPr="00C52528" w14:paraId="68633618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9705E0C" w14:textId="262CCF70" w:rsidR="00D77554" w:rsidRDefault="00D77554" w:rsidP="00395CDB">
            <w:pPr>
              <w:pStyle w:val="Tabela"/>
            </w:pPr>
            <w:r>
              <w:t>1.2.9</w:t>
            </w:r>
          </w:p>
        </w:tc>
        <w:tc>
          <w:tcPr>
            <w:tcW w:w="3167" w:type="dxa"/>
            <w:vAlign w:val="center"/>
          </w:tcPr>
          <w:p w14:paraId="66D4ECCA" w14:textId="14B2B7E1" w:rsidR="00D77554" w:rsidRPr="00C52528" w:rsidRDefault="00D77554" w:rsidP="00395CDB">
            <w:r w:rsidRPr="004549D9">
              <w:t>Gerar CSV a partir dos dados do JSON</w:t>
            </w:r>
          </w:p>
        </w:tc>
        <w:tc>
          <w:tcPr>
            <w:tcW w:w="4475" w:type="dxa"/>
            <w:vAlign w:val="center"/>
          </w:tcPr>
          <w:p w14:paraId="118CFA18" w14:textId="7D565231" w:rsidR="00D77554" w:rsidRPr="00C52528" w:rsidRDefault="00242245" w:rsidP="00395CDB">
            <w:r>
              <w:t>Os dados devem estar sendo gerados corretamente</w:t>
            </w:r>
          </w:p>
        </w:tc>
      </w:tr>
      <w:tr w:rsidR="00D77554" w:rsidRPr="00C52528" w14:paraId="0C12723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11F2C95" w14:textId="4486FBFA" w:rsidR="00D77554" w:rsidRDefault="00D77554" w:rsidP="00395CDB">
            <w:pPr>
              <w:pStyle w:val="Tabela"/>
            </w:pPr>
            <w:r>
              <w:t>1.2.10</w:t>
            </w:r>
          </w:p>
        </w:tc>
        <w:tc>
          <w:tcPr>
            <w:tcW w:w="3167" w:type="dxa"/>
            <w:vAlign w:val="center"/>
          </w:tcPr>
          <w:p w14:paraId="63FE1F40" w14:textId="74B2744D" w:rsidR="00D77554" w:rsidRPr="00C52528" w:rsidRDefault="00FF4555" w:rsidP="00395CDB">
            <w:r w:rsidRPr="00F32247">
              <w:t>Implementar funções que retornam dados de consumo de um intervalo de período, média de consumo, níveis de consumo, picos de uso e crescimento em relação ao período anterior (CPU, RAM, Disco, número e tempo de acesso)</w:t>
            </w:r>
          </w:p>
        </w:tc>
        <w:tc>
          <w:tcPr>
            <w:tcW w:w="4475" w:type="dxa"/>
            <w:vAlign w:val="center"/>
          </w:tcPr>
          <w:p w14:paraId="2701D343" w14:textId="7BD6E102" w:rsidR="00D77554" w:rsidRPr="00C52528" w:rsidRDefault="00242245" w:rsidP="00395CDB">
            <w:r>
              <w:t>Todas as funções devem retornar valores reais e corretos</w:t>
            </w:r>
          </w:p>
        </w:tc>
      </w:tr>
      <w:tr w:rsidR="00D77554" w:rsidRPr="00C52528" w14:paraId="1EFF4B6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AB50073" w14:textId="4581CA11" w:rsidR="00D77554" w:rsidRDefault="00D77554" w:rsidP="00395CDB">
            <w:pPr>
              <w:pStyle w:val="Tabela"/>
            </w:pPr>
            <w:r>
              <w:t>1.2.11</w:t>
            </w:r>
          </w:p>
        </w:tc>
        <w:tc>
          <w:tcPr>
            <w:tcW w:w="3167" w:type="dxa"/>
            <w:vAlign w:val="center"/>
          </w:tcPr>
          <w:p w14:paraId="4CDF0C66" w14:textId="3A648324" w:rsidR="00D77554" w:rsidRPr="00C52528" w:rsidRDefault="00FF4555" w:rsidP="00395CDB">
            <w:r w:rsidRPr="00273DC8">
              <w:t>Implementar alerta de ultrapassagem de consumo de CPU, RAM, Disco, número e tempo de</w:t>
            </w:r>
            <w:r>
              <w:t xml:space="preserve"> </w:t>
            </w:r>
            <w:r w:rsidRPr="00273DC8">
              <w:t>acesso (a partir do valor definido)</w:t>
            </w:r>
          </w:p>
        </w:tc>
        <w:tc>
          <w:tcPr>
            <w:tcW w:w="4475" w:type="dxa"/>
            <w:vAlign w:val="center"/>
          </w:tcPr>
          <w:p w14:paraId="23EB8FFB" w14:textId="7E176A82" w:rsidR="00D77554" w:rsidRPr="00C52528" w:rsidRDefault="00242245" w:rsidP="00395CDB">
            <w:r>
              <w:t>O alerta deve estar sincronizado com o tempo real</w:t>
            </w:r>
          </w:p>
        </w:tc>
      </w:tr>
      <w:tr w:rsidR="00D77554" w:rsidRPr="00C52528" w14:paraId="6F4A31A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2FB8EBF" w14:textId="0AF19D79" w:rsidR="00D77554" w:rsidRDefault="00D77554" w:rsidP="00395CDB">
            <w:pPr>
              <w:pStyle w:val="Tabela"/>
            </w:pPr>
            <w:r>
              <w:t>1.2.12</w:t>
            </w:r>
          </w:p>
        </w:tc>
        <w:tc>
          <w:tcPr>
            <w:tcW w:w="3167" w:type="dxa"/>
            <w:vAlign w:val="center"/>
          </w:tcPr>
          <w:p w14:paraId="47A00C4E" w14:textId="1DA2675C" w:rsidR="00D77554" w:rsidRPr="00C52528" w:rsidRDefault="00FF4555" w:rsidP="00395CDB">
            <w:r w:rsidRPr="00273DC8">
              <w:t>Implementar disparo de e-mail periódico</w:t>
            </w:r>
          </w:p>
        </w:tc>
        <w:tc>
          <w:tcPr>
            <w:tcW w:w="4475" w:type="dxa"/>
            <w:vAlign w:val="center"/>
          </w:tcPr>
          <w:p w14:paraId="6204DAC9" w14:textId="5D2A7CBF" w:rsidR="00D77554" w:rsidRPr="00C52528" w:rsidRDefault="00242245" w:rsidP="00395CDB">
            <w:r>
              <w:t>O disparo deve estar sendo realizado corretamente</w:t>
            </w:r>
          </w:p>
        </w:tc>
      </w:tr>
      <w:tr w:rsidR="00395CDB" w:rsidRPr="00C52528" w14:paraId="7DEE128F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8ACFE36" w14:textId="77777777" w:rsidR="00395CDB" w:rsidRDefault="00395CDB" w:rsidP="00395CDB">
            <w:pPr>
              <w:pStyle w:val="Tabela"/>
            </w:pPr>
            <w:r>
              <w:t>1.3</w:t>
            </w:r>
          </w:p>
        </w:tc>
        <w:tc>
          <w:tcPr>
            <w:tcW w:w="3167" w:type="dxa"/>
            <w:vAlign w:val="center"/>
          </w:tcPr>
          <w:p w14:paraId="6FA12060" w14:textId="77777777" w:rsidR="00395CDB" w:rsidRPr="00C52528" w:rsidRDefault="00395CDB" w:rsidP="00395CDB">
            <w:r>
              <w:t>Dashboard auxiliar</w:t>
            </w:r>
          </w:p>
        </w:tc>
        <w:tc>
          <w:tcPr>
            <w:tcW w:w="4475" w:type="dxa"/>
            <w:vAlign w:val="center"/>
          </w:tcPr>
          <w:p w14:paraId="1363FD03" w14:textId="77777777" w:rsidR="00395CDB" w:rsidRPr="00C52528" w:rsidRDefault="005446EB" w:rsidP="005446EB">
            <w:pPr>
              <w:spacing w:line="276" w:lineRule="auto"/>
            </w:pPr>
            <w:r>
              <w:t>Exibe em tempo real o consumo de Hardware e Requisições</w:t>
            </w:r>
          </w:p>
        </w:tc>
      </w:tr>
      <w:tr w:rsidR="00395CDB" w:rsidRPr="00C52528" w14:paraId="7040D59E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14AFA2D" w14:textId="77777777" w:rsidR="00395CDB" w:rsidRDefault="00395CDB" w:rsidP="00395CDB">
            <w:pPr>
              <w:pStyle w:val="Tabela"/>
            </w:pPr>
            <w:r>
              <w:t>1.3.1</w:t>
            </w:r>
          </w:p>
        </w:tc>
        <w:tc>
          <w:tcPr>
            <w:tcW w:w="3167" w:type="dxa"/>
            <w:vAlign w:val="center"/>
          </w:tcPr>
          <w:p w14:paraId="246C5E80" w14:textId="7C70B92B" w:rsidR="00395CDB" w:rsidRPr="00C52528" w:rsidRDefault="00D77554" w:rsidP="00395CDB">
            <w:r w:rsidRPr="00273DC8">
              <w:t>Implementar interface gráfica do dashboard (CPU, RAM, Disco, Número e tempo de requisições em um período de tempo)</w:t>
            </w:r>
          </w:p>
        </w:tc>
        <w:tc>
          <w:tcPr>
            <w:tcW w:w="4475" w:type="dxa"/>
            <w:vAlign w:val="center"/>
          </w:tcPr>
          <w:p w14:paraId="6C721948" w14:textId="399D1AC8" w:rsidR="00395CDB" w:rsidRPr="00C52528" w:rsidRDefault="00242245" w:rsidP="005446EB">
            <w:pPr>
              <w:spacing w:line="276" w:lineRule="auto"/>
            </w:pPr>
            <w:r>
              <w:t>A interface deve estar apresentável e funcionando</w:t>
            </w:r>
          </w:p>
        </w:tc>
      </w:tr>
      <w:tr w:rsidR="00395CDB" w:rsidRPr="00C52528" w14:paraId="2C8E1FF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24FEEFC" w14:textId="77777777" w:rsidR="00395CDB" w:rsidRDefault="00395CDB" w:rsidP="00395CDB">
            <w:pPr>
              <w:pStyle w:val="Tabela"/>
            </w:pPr>
            <w:r>
              <w:t>2</w:t>
            </w:r>
          </w:p>
        </w:tc>
        <w:tc>
          <w:tcPr>
            <w:tcW w:w="3167" w:type="dxa"/>
            <w:vAlign w:val="center"/>
          </w:tcPr>
          <w:p w14:paraId="4F8FF244" w14:textId="77777777" w:rsidR="00395CDB" w:rsidRPr="00C52528" w:rsidRDefault="00395CDB" w:rsidP="00395CDB">
            <w:r>
              <w:t>Sprint 2</w:t>
            </w:r>
          </w:p>
        </w:tc>
        <w:tc>
          <w:tcPr>
            <w:tcW w:w="4475" w:type="dxa"/>
            <w:vAlign w:val="center"/>
          </w:tcPr>
          <w:p w14:paraId="604E07CD" w14:textId="77777777" w:rsidR="00395CDB" w:rsidRPr="00C52528" w:rsidRDefault="00395CDB" w:rsidP="00395CDB"/>
        </w:tc>
      </w:tr>
      <w:tr w:rsidR="00395CDB" w:rsidRPr="00C52528" w14:paraId="6822DEE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36BF335" w14:textId="77777777" w:rsidR="00395CDB" w:rsidRDefault="00395CDB" w:rsidP="00395CDB">
            <w:pPr>
              <w:pStyle w:val="Tabela"/>
            </w:pPr>
            <w:r>
              <w:t>2.1</w:t>
            </w:r>
          </w:p>
        </w:tc>
        <w:tc>
          <w:tcPr>
            <w:tcW w:w="3167" w:type="dxa"/>
            <w:vAlign w:val="center"/>
          </w:tcPr>
          <w:p w14:paraId="3F5E1ADC" w14:textId="12548A36" w:rsidR="00395CDB" w:rsidRPr="00C52528" w:rsidRDefault="0046457E" w:rsidP="00395CDB">
            <w:r w:rsidRPr="0046457E">
              <w:t>Menu de Configuração</w:t>
            </w:r>
          </w:p>
        </w:tc>
        <w:tc>
          <w:tcPr>
            <w:tcW w:w="4475" w:type="dxa"/>
            <w:vAlign w:val="center"/>
          </w:tcPr>
          <w:p w14:paraId="18394543" w14:textId="153D47EE" w:rsidR="00395CDB" w:rsidRPr="00C52528" w:rsidRDefault="0046457E" w:rsidP="005446EB">
            <w:pPr>
              <w:spacing w:line="276" w:lineRule="auto"/>
            </w:pPr>
            <w:r>
              <w:t>O layout deve estar finalizado e funcional</w:t>
            </w:r>
          </w:p>
        </w:tc>
      </w:tr>
      <w:tr w:rsidR="0046457E" w:rsidRPr="00C52528" w14:paraId="11AA1EA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CCEFDCC" w14:textId="7F629961" w:rsidR="0046457E" w:rsidRDefault="0046457E" w:rsidP="0046457E">
            <w:pPr>
              <w:pStyle w:val="Tabela"/>
            </w:pPr>
            <w:r>
              <w:lastRenderedPageBreak/>
              <w:t>2.2</w:t>
            </w:r>
          </w:p>
        </w:tc>
        <w:tc>
          <w:tcPr>
            <w:tcW w:w="3167" w:type="dxa"/>
            <w:vAlign w:val="center"/>
          </w:tcPr>
          <w:p w14:paraId="4BEB2A77" w14:textId="0C48DC76" w:rsidR="0046457E" w:rsidRPr="00C52528" w:rsidRDefault="0046457E" w:rsidP="0046457E">
            <w:r w:rsidRPr="0046457E">
              <w:t>Gráfico com previsão de falha CPU e RAM</w:t>
            </w:r>
          </w:p>
        </w:tc>
        <w:tc>
          <w:tcPr>
            <w:tcW w:w="4475" w:type="dxa"/>
            <w:vAlign w:val="center"/>
          </w:tcPr>
          <w:p w14:paraId="17C8E948" w14:textId="3F576010" w:rsidR="0046457E" w:rsidRPr="00C52528" w:rsidRDefault="0046457E" w:rsidP="0046457E">
            <w:r>
              <w:t>O layout deve estar finalizado e funcional</w:t>
            </w:r>
          </w:p>
        </w:tc>
      </w:tr>
      <w:tr w:rsidR="0046457E" w:rsidRPr="00C52528" w14:paraId="5ED637C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1E347E9" w14:textId="4E5EB54C" w:rsidR="0046457E" w:rsidRDefault="0046457E" w:rsidP="0046457E">
            <w:pPr>
              <w:pStyle w:val="Tabela"/>
            </w:pPr>
            <w:r>
              <w:t>2.3</w:t>
            </w:r>
          </w:p>
        </w:tc>
        <w:tc>
          <w:tcPr>
            <w:tcW w:w="3167" w:type="dxa"/>
            <w:vAlign w:val="center"/>
          </w:tcPr>
          <w:p w14:paraId="074A612F" w14:textId="777CD98C" w:rsidR="0046457E" w:rsidRDefault="0046457E" w:rsidP="0046457E">
            <w:r w:rsidRPr="0046457E">
              <w:t>Visualizar Gráfico (Expandir imagem)</w:t>
            </w:r>
          </w:p>
        </w:tc>
        <w:tc>
          <w:tcPr>
            <w:tcW w:w="4475" w:type="dxa"/>
            <w:vAlign w:val="center"/>
          </w:tcPr>
          <w:p w14:paraId="4B7EE9A5" w14:textId="33524D92" w:rsidR="0046457E" w:rsidRDefault="0075042F" w:rsidP="0046457E">
            <w:r>
              <w:t>O layout deve estar finalizado e funcional</w:t>
            </w:r>
          </w:p>
        </w:tc>
      </w:tr>
      <w:tr w:rsidR="0046457E" w:rsidRPr="00C52528" w14:paraId="057E7B2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331B04F" w14:textId="40C657CB" w:rsidR="0046457E" w:rsidRDefault="0046457E" w:rsidP="0046457E">
            <w:pPr>
              <w:pStyle w:val="Tabela"/>
            </w:pPr>
            <w:r>
              <w:t>2.4</w:t>
            </w:r>
          </w:p>
        </w:tc>
        <w:tc>
          <w:tcPr>
            <w:tcW w:w="3167" w:type="dxa"/>
            <w:vAlign w:val="center"/>
          </w:tcPr>
          <w:p w14:paraId="3445B106" w14:textId="7947A944" w:rsidR="0046457E" w:rsidRDefault="0075042F" w:rsidP="0046457E">
            <w:r w:rsidRPr="0075042F">
              <w:t>Indicador de previsão de falha</w:t>
            </w:r>
          </w:p>
        </w:tc>
        <w:tc>
          <w:tcPr>
            <w:tcW w:w="4475" w:type="dxa"/>
            <w:vAlign w:val="center"/>
          </w:tcPr>
          <w:p w14:paraId="70A5035A" w14:textId="7776BC1E" w:rsidR="0046457E" w:rsidRDefault="0075042F" w:rsidP="0046457E">
            <w:r>
              <w:t>O layout deve estar finalizado e funcional</w:t>
            </w:r>
          </w:p>
        </w:tc>
      </w:tr>
      <w:tr w:rsidR="0046457E" w:rsidRPr="00C52528" w14:paraId="45F4880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69D72F2" w14:textId="0849B0EF" w:rsidR="0046457E" w:rsidRDefault="0046457E" w:rsidP="0046457E">
            <w:pPr>
              <w:pStyle w:val="Tabela"/>
            </w:pPr>
            <w:r>
              <w:t>2.6</w:t>
            </w:r>
          </w:p>
        </w:tc>
        <w:tc>
          <w:tcPr>
            <w:tcW w:w="3167" w:type="dxa"/>
            <w:vAlign w:val="center"/>
          </w:tcPr>
          <w:p w14:paraId="614F7372" w14:textId="2143FD4D" w:rsidR="0046457E" w:rsidRDefault="0075042F" w:rsidP="0046457E">
            <w:r w:rsidRPr="0075042F">
              <w:t>Coleta e classificação dos dados de tempo de resposta</w:t>
            </w:r>
          </w:p>
        </w:tc>
        <w:tc>
          <w:tcPr>
            <w:tcW w:w="4475" w:type="dxa"/>
            <w:vAlign w:val="center"/>
          </w:tcPr>
          <w:p w14:paraId="400CCBD5" w14:textId="0DBE33E5" w:rsidR="0046457E" w:rsidRDefault="0075042F" w:rsidP="0046457E">
            <w:r>
              <w:t>A operação deve ter sido efetiva</w:t>
            </w:r>
          </w:p>
        </w:tc>
      </w:tr>
      <w:tr w:rsidR="0046457E" w:rsidRPr="00C52528" w14:paraId="7109506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0B8E603" w14:textId="781CEAB0" w:rsidR="0046457E" w:rsidRDefault="0046457E" w:rsidP="0046457E">
            <w:pPr>
              <w:pStyle w:val="Tabela"/>
            </w:pPr>
            <w:r>
              <w:t>2.7</w:t>
            </w:r>
          </w:p>
        </w:tc>
        <w:tc>
          <w:tcPr>
            <w:tcW w:w="3167" w:type="dxa"/>
            <w:vAlign w:val="center"/>
          </w:tcPr>
          <w:p w14:paraId="505CB517" w14:textId="6B60FA35" w:rsidR="0046457E" w:rsidRDefault="0075042F" w:rsidP="0046457E">
            <w:r w:rsidRPr="0075042F">
              <w:t>Coleta e classificação de dados de número de requisições</w:t>
            </w:r>
          </w:p>
        </w:tc>
        <w:tc>
          <w:tcPr>
            <w:tcW w:w="4475" w:type="dxa"/>
            <w:vAlign w:val="center"/>
          </w:tcPr>
          <w:p w14:paraId="0F9C0F72" w14:textId="3BB2BB0F" w:rsidR="0046457E" w:rsidRDefault="0075042F" w:rsidP="0046457E">
            <w:r>
              <w:t>A operação deve ter sido efetiva</w:t>
            </w:r>
          </w:p>
        </w:tc>
      </w:tr>
      <w:tr w:rsidR="0046457E" w:rsidRPr="00C52528" w14:paraId="3C6F339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8E70CF4" w14:textId="7FF7F7C1" w:rsidR="0046457E" w:rsidRDefault="0046457E" w:rsidP="0046457E">
            <w:pPr>
              <w:pStyle w:val="Tabela"/>
            </w:pPr>
            <w:r>
              <w:t>2.8</w:t>
            </w:r>
          </w:p>
        </w:tc>
        <w:tc>
          <w:tcPr>
            <w:tcW w:w="3167" w:type="dxa"/>
            <w:vAlign w:val="center"/>
          </w:tcPr>
          <w:p w14:paraId="02E8D4CC" w14:textId="22C45D94" w:rsidR="0046457E" w:rsidRDefault="0075042F" w:rsidP="0046457E">
            <w:r w:rsidRPr="0075042F">
              <w:t>Criação do modelo - Treinamento diário (scheduler) (global)</w:t>
            </w:r>
          </w:p>
        </w:tc>
        <w:tc>
          <w:tcPr>
            <w:tcW w:w="4475" w:type="dxa"/>
            <w:vAlign w:val="center"/>
          </w:tcPr>
          <w:p w14:paraId="393835A8" w14:textId="42C4A2FD" w:rsidR="0046457E" w:rsidRDefault="0075042F" w:rsidP="0046457E">
            <w:r>
              <w:t>O modelo deve estar funcional</w:t>
            </w:r>
          </w:p>
        </w:tc>
      </w:tr>
      <w:tr w:rsidR="0046457E" w:rsidRPr="00C52528" w14:paraId="1478BCB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270E1E9" w14:textId="19840F0F" w:rsidR="0046457E" w:rsidRDefault="0046457E" w:rsidP="0046457E">
            <w:pPr>
              <w:pStyle w:val="Tabela"/>
            </w:pPr>
            <w:r>
              <w:t>2.9</w:t>
            </w:r>
          </w:p>
        </w:tc>
        <w:tc>
          <w:tcPr>
            <w:tcW w:w="3167" w:type="dxa"/>
            <w:vAlign w:val="center"/>
          </w:tcPr>
          <w:p w14:paraId="6F97939D" w14:textId="3EEF046B" w:rsidR="0046457E" w:rsidRDefault="0075042F" w:rsidP="0046457E">
            <w:r w:rsidRPr="0075042F">
              <w:t>Função que retorna dados de previsão (período)</w:t>
            </w:r>
          </w:p>
        </w:tc>
        <w:tc>
          <w:tcPr>
            <w:tcW w:w="4475" w:type="dxa"/>
            <w:vAlign w:val="center"/>
          </w:tcPr>
          <w:p w14:paraId="2506E480" w14:textId="73199CE5" w:rsidR="0075042F" w:rsidRDefault="0075042F" w:rsidP="0046457E">
            <w:r>
              <w:t>A função deve retornar os dados</w:t>
            </w:r>
          </w:p>
        </w:tc>
      </w:tr>
      <w:tr w:rsidR="0046457E" w:rsidRPr="00C52528" w14:paraId="13A2FA1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E7D1988" w14:textId="640CA2AA" w:rsidR="0046457E" w:rsidRDefault="0046457E" w:rsidP="0046457E">
            <w:pPr>
              <w:pStyle w:val="Tabela"/>
            </w:pPr>
            <w:r>
              <w:t>2.10</w:t>
            </w:r>
          </w:p>
        </w:tc>
        <w:tc>
          <w:tcPr>
            <w:tcW w:w="3167" w:type="dxa"/>
            <w:vAlign w:val="center"/>
          </w:tcPr>
          <w:p w14:paraId="40494A40" w14:textId="4E58C4F9" w:rsidR="0046457E" w:rsidRDefault="0075042F" w:rsidP="0046457E">
            <w:r w:rsidRPr="0075042F">
              <w:t>Função que analisa periodicamente possibilidades de falha</w:t>
            </w:r>
          </w:p>
        </w:tc>
        <w:tc>
          <w:tcPr>
            <w:tcW w:w="4475" w:type="dxa"/>
            <w:vAlign w:val="center"/>
          </w:tcPr>
          <w:p w14:paraId="56B25CE7" w14:textId="1C276C24" w:rsidR="0046457E" w:rsidRDefault="0075042F" w:rsidP="0046457E">
            <w:r>
              <w:t>A função deve analisar corretamente as possibilidades de falha</w:t>
            </w:r>
          </w:p>
        </w:tc>
      </w:tr>
      <w:tr w:rsidR="0046457E" w:rsidRPr="00C52528" w14:paraId="18E47756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842A80E" w14:textId="35E68D08" w:rsidR="0046457E" w:rsidRDefault="0046457E" w:rsidP="0046457E">
            <w:pPr>
              <w:pStyle w:val="Tabela"/>
            </w:pPr>
            <w:r>
              <w:t>2.11</w:t>
            </w:r>
          </w:p>
        </w:tc>
        <w:tc>
          <w:tcPr>
            <w:tcW w:w="3167" w:type="dxa"/>
            <w:vAlign w:val="center"/>
          </w:tcPr>
          <w:p w14:paraId="1035FCBA" w14:textId="391582B6" w:rsidR="0046457E" w:rsidRDefault="0075042F" w:rsidP="0046457E">
            <w:r w:rsidRPr="0075042F">
              <w:t xml:space="preserve">Função que </w:t>
            </w:r>
            <w:r w:rsidRPr="0075042F">
              <w:t>cria</w:t>
            </w:r>
            <w:r w:rsidRPr="0075042F">
              <w:t xml:space="preserve"> tarefa (scheduler) email periódico</w:t>
            </w:r>
          </w:p>
        </w:tc>
        <w:tc>
          <w:tcPr>
            <w:tcW w:w="4475" w:type="dxa"/>
            <w:vAlign w:val="center"/>
          </w:tcPr>
          <w:p w14:paraId="022D24AB" w14:textId="453E533D" w:rsidR="0046457E" w:rsidRDefault="0075042F" w:rsidP="0046457E">
            <w:r>
              <w:t>A função deve retornar o scheduler</w:t>
            </w:r>
          </w:p>
        </w:tc>
      </w:tr>
      <w:tr w:rsidR="0046457E" w:rsidRPr="00C52528" w14:paraId="1ADFC01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69DCED8" w14:textId="652968AA" w:rsidR="0046457E" w:rsidRDefault="0046457E" w:rsidP="0046457E">
            <w:pPr>
              <w:pStyle w:val="Tabela"/>
            </w:pPr>
            <w:r>
              <w:t>2.12</w:t>
            </w:r>
          </w:p>
        </w:tc>
        <w:tc>
          <w:tcPr>
            <w:tcW w:w="3167" w:type="dxa"/>
            <w:vAlign w:val="center"/>
          </w:tcPr>
          <w:p w14:paraId="0F14F429" w14:textId="6282C8A8" w:rsidR="0046457E" w:rsidRDefault="0075042F" w:rsidP="0046457E">
            <w:r w:rsidRPr="0075042F">
              <w:t>Acrescentar informações de previsão ao email (periódico)</w:t>
            </w:r>
          </w:p>
        </w:tc>
        <w:tc>
          <w:tcPr>
            <w:tcW w:w="4475" w:type="dxa"/>
            <w:vAlign w:val="center"/>
          </w:tcPr>
          <w:p w14:paraId="31E78B82" w14:textId="3F77C7F6" w:rsidR="0046457E" w:rsidRDefault="0075042F" w:rsidP="0046457E">
            <w:r>
              <w:t>As informações devem constar no email</w:t>
            </w:r>
          </w:p>
        </w:tc>
      </w:tr>
      <w:tr w:rsidR="0046457E" w:rsidRPr="00C52528" w14:paraId="18B92C1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27D64BA" w14:textId="0096E2F0" w:rsidR="0046457E" w:rsidRDefault="0046457E" w:rsidP="0046457E">
            <w:pPr>
              <w:pStyle w:val="Tabela"/>
            </w:pPr>
            <w:r>
              <w:t>2.13</w:t>
            </w:r>
          </w:p>
        </w:tc>
        <w:tc>
          <w:tcPr>
            <w:tcW w:w="3167" w:type="dxa"/>
            <w:vAlign w:val="center"/>
          </w:tcPr>
          <w:p w14:paraId="6F8DE266" w14:textId="6E4AB6DA" w:rsidR="0046457E" w:rsidRDefault="0075042F" w:rsidP="0046457E">
            <w:r w:rsidRPr="0075042F">
              <w:t>Função que altera scheduler existente - email periódico</w:t>
            </w:r>
          </w:p>
        </w:tc>
        <w:tc>
          <w:tcPr>
            <w:tcW w:w="4475" w:type="dxa"/>
            <w:vAlign w:val="center"/>
          </w:tcPr>
          <w:p w14:paraId="3133510D" w14:textId="00A5F91F" w:rsidR="0046457E" w:rsidRDefault="0075042F" w:rsidP="0046457E">
            <w:r>
              <w:t>A função deve estar ativa</w:t>
            </w:r>
          </w:p>
        </w:tc>
      </w:tr>
      <w:tr w:rsidR="0046457E" w:rsidRPr="00C52528" w14:paraId="43A5692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5B16EB5" w14:textId="01C38C1B" w:rsidR="0046457E" w:rsidRDefault="0046457E" w:rsidP="0046457E">
            <w:pPr>
              <w:pStyle w:val="Tabela"/>
            </w:pPr>
            <w:r>
              <w:t>2.14</w:t>
            </w:r>
          </w:p>
        </w:tc>
        <w:tc>
          <w:tcPr>
            <w:tcW w:w="3167" w:type="dxa"/>
            <w:vAlign w:val="center"/>
          </w:tcPr>
          <w:p w14:paraId="22F0CC01" w14:textId="69A43C6B" w:rsidR="0046457E" w:rsidRDefault="0075042F" w:rsidP="0046457E">
            <w:r w:rsidRPr="0075042F">
              <w:t>Subir Nifi</w:t>
            </w:r>
          </w:p>
        </w:tc>
        <w:tc>
          <w:tcPr>
            <w:tcW w:w="4475" w:type="dxa"/>
            <w:vAlign w:val="center"/>
          </w:tcPr>
          <w:p w14:paraId="0ACF0953" w14:textId="6AA4F5DF" w:rsidR="0046457E" w:rsidRDefault="0075042F" w:rsidP="0046457E">
            <w:r>
              <w:t>O deploy da aplicação deve estar funcionando</w:t>
            </w:r>
          </w:p>
        </w:tc>
      </w:tr>
      <w:tr w:rsidR="0075042F" w:rsidRPr="00C52528" w14:paraId="24FD6A4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6B1C4A0" w14:textId="021B5104" w:rsidR="0075042F" w:rsidRDefault="0075042F" w:rsidP="0046457E">
            <w:pPr>
              <w:pStyle w:val="Tabela"/>
            </w:pPr>
            <w:r>
              <w:t>2.15</w:t>
            </w:r>
          </w:p>
        </w:tc>
        <w:tc>
          <w:tcPr>
            <w:tcW w:w="3167" w:type="dxa"/>
            <w:vAlign w:val="center"/>
          </w:tcPr>
          <w:p w14:paraId="6CD0E0B3" w14:textId="48440077" w:rsidR="0075042F" w:rsidRDefault="0075042F" w:rsidP="0046457E">
            <w:r w:rsidRPr="0075042F">
              <w:t>Subir Dashboard-api</w:t>
            </w:r>
          </w:p>
        </w:tc>
        <w:tc>
          <w:tcPr>
            <w:tcW w:w="4475" w:type="dxa"/>
            <w:vAlign w:val="center"/>
          </w:tcPr>
          <w:p w14:paraId="2449242C" w14:textId="7D79490A" w:rsidR="0075042F" w:rsidRDefault="0075042F" w:rsidP="0046457E">
            <w:r>
              <w:t>O deploy da aplicação deve estar funcionando</w:t>
            </w:r>
          </w:p>
        </w:tc>
      </w:tr>
      <w:tr w:rsidR="0075042F" w:rsidRPr="00C52528" w14:paraId="0024C46F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BAC177A" w14:textId="14C08464" w:rsidR="0075042F" w:rsidRDefault="0075042F" w:rsidP="0046457E">
            <w:pPr>
              <w:pStyle w:val="Tabela"/>
            </w:pPr>
            <w:r>
              <w:t>2.16</w:t>
            </w:r>
          </w:p>
        </w:tc>
        <w:tc>
          <w:tcPr>
            <w:tcW w:w="3167" w:type="dxa"/>
            <w:vAlign w:val="center"/>
          </w:tcPr>
          <w:p w14:paraId="540D8314" w14:textId="0101F27A" w:rsidR="0075042F" w:rsidRDefault="0075042F" w:rsidP="0046457E">
            <w:r w:rsidRPr="0075042F">
              <w:t>Subir form-client</w:t>
            </w:r>
          </w:p>
        </w:tc>
        <w:tc>
          <w:tcPr>
            <w:tcW w:w="4475" w:type="dxa"/>
            <w:vAlign w:val="center"/>
          </w:tcPr>
          <w:p w14:paraId="256A755A" w14:textId="30F402D0" w:rsidR="0075042F" w:rsidRDefault="0075042F" w:rsidP="0046457E">
            <w:r>
              <w:t>O deploy da aplicação deve estar funcionando</w:t>
            </w:r>
          </w:p>
        </w:tc>
      </w:tr>
      <w:tr w:rsidR="0075042F" w:rsidRPr="00C52528" w14:paraId="082F1AF5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2F4D3C0" w14:textId="19F36157" w:rsidR="0075042F" w:rsidRDefault="0075042F" w:rsidP="0046457E">
            <w:pPr>
              <w:pStyle w:val="Tabela"/>
            </w:pPr>
            <w:r>
              <w:t>2.17</w:t>
            </w:r>
          </w:p>
        </w:tc>
        <w:tc>
          <w:tcPr>
            <w:tcW w:w="3167" w:type="dxa"/>
            <w:vAlign w:val="center"/>
          </w:tcPr>
          <w:p w14:paraId="756C3893" w14:textId="26F6A624" w:rsidR="0075042F" w:rsidRDefault="0075042F" w:rsidP="0046457E">
            <w:r w:rsidRPr="0075042F">
              <w:t>Subir Prometheus</w:t>
            </w:r>
          </w:p>
        </w:tc>
        <w:tc>
          <w:tcPr>
            <w:tcW w:w="4475" w:type="dxa"/>
            <w:vAlign w:val="center"/>
          </w:tcPr>
          <w:p w14:paraId="53C358B6" w14:textId="1C1CBAE9" w:rsidR="0075042F" w:rsidRDefault="0075042F" w:rsidP="0046457E">
            <w:r>
              <w:t>O deploy da aplicação deve estar funcionando</w:t>
            </w:r>
          </w:p>
        </w:tc>
      </w:tr>
      <w:tr w:rsidR="0075042F" w:rsidRPr="00C52528" w14:paraId="7ACEA03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83C5B74" w14:textId="613A8BAB" w:rsidR="0075042F" w:rsidRDefault="0075042F" w:rsidP="0046457E">
            <w:pPr>
              <w:pStyle w:val="Tabela"/>
            </w:pPr>
            <w:r>
              <w:t>2.18</w:t>
            </w:r>
          </w:p>
        </w:tc>
        <w:tc>
          <w:tcPr>
            <w:tcW w:w="3167" w:type="dxa"/>
            <w:vAlign w:val="center"/>
          </w:tcPr>
          <w:p w14:paraId="5E8D3B05" w14:textId="7494A027" w:rsidR="0075042F" w:rsidRDefault="0075042F" w:rsidP="0046457E">
            <w:r w:rsidRPr="0075042F">
              <w:t>Subir dashboard-client</w:t>
            </w:r>
          </w:p>
        </w:tc>
        <w:tc>
          <w:tcPr>
            <w:tcW w:w="4475" w:type="dxa"/>
            <w:vAlign w:val="center"/>
          </w:tcPr>
          <w:p w14:paraId="6B1E0C66" w14:textId="153B2BDA" w:rsidR="0075042F" w:rsidRDefault="0075042F" w:rsidP="0046457E">
            <w:r>
              <w:t>O deploy da aplicação deve estar funcionando</w:t>
            </w:r>
          </w:p>
        </w:tc>
      </w:tr>
      <w:tr w:rsidR="0075042F" w:rsidRPr="00C52528" w14:paraId="6ABA329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B5DBFCF" w14:textId="253CE7BF" w:rsidR="0075042F" w:rsidRDefault="0075042F" w:rsidP="0046457E">
            <w:pPr>
              <w:pStyle w:val="Tabela"/>
            </w:pPr>
            <w:r>
              <w:t>2.19</w:t>
            </w:r>
          </w:p>
        </w:tc>
        <w:tc>
          <w:tcPr>
            <w:tcW w:w="3167" w:type="dxa"/>
            <w:vAlign w:val="center"/>
          </w:tcPr>
          <w:p w14:paraId="1694421E" w14:textId="1A2F507C" w:rsidR="0075042F" w:rsidRDefault="0075042F" w:rsidP="0046457E">
            <w:r w:rsidRPr="0075042F">
              <w:t>Subir Spring</w:t>
            </w:r>
          </w:p>
        </w:tc>
        <w:tc>
          <w:tcPr>
            <w:tcW w:w="4475" w:type="dxa"/>
            <w:vAlign w:val="center"/>
          </w:tcPr>
          <w:p w14:paraId="50B92B2D" w14:textId="1A0E0E4F" w:rsidR="0075042F" w:rsidRDefault="0075042F" w:rsidP="0046457E">
            <w:r>
              <w:t>O deploy da aplicação deve estar funcionando</w:t>
            </w:r>
          </w:p>
        </w:tc>
      </w:tr>
      <w:tr w:rsidR="0046457E" w:rsidRPr="00C52528" w14:paraId="761D2C7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6671961" w14:textId="77777777" w:rsidR="0046457E" w:rsidRDefault="0046457E" w:rsidP="0046457E">
            <w:pPr>
              <w:pStyle w:val="Tabela"/>
            </w:pPr>
            <w:r>
              <w:t>3</w:t>
            </w:r>
          </w:p>
        </w:tc>
        <w:tc>
          <w:tcPr>
            <w:tcW w:w="3167" w:type="dxa"/>
            <w:vAlign w:val="center"/>
          </w:tcPr>
          <w:p w14:paraId="7C456BDC" w14:textId="77777777" w:rsidR="0046457E" w:rsidRPr="00C52528" w:rsidRDefault="0046457E" w:rsidP="0046457E">
            <w:r>
              <w:t>Sprint 3</w:t>
            </w:r>
          </w:p>
        </w:tc>
        <w:tc>
          <w:tcPr>
            <w:tcW w:w="4475" w:type="dxa"/>
            <w:vAlign w:val="center"/>
          </w:tcPr>
          <w:p w14:paraId="0E47DE05" w14:textId="77777777" w:rsidR="0046457E" w:rsidRPr="00C52528" w:rsidRDefault="0046457E" w:rsidP="0046457E"/>
        </w:tc>
      </w:tr>
      <w:tr w:rsidR="0046457E" w:rsidRPr="00C52528" w14:paraId="1787542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84002CF" w14:textId="77777777" w:rsidR="0046457E" w:rsidRDefault="0046457E" w:rsidP="0046457E">
            <w:pPr>
              <w:pStyle w:val="Tabela"/>
            </w:pPr>
            <w:r>
              <w:t>3.1</w:t>
            </w:r>
          </w:p>
        </w:tc>
        <w:tc>
          <w:tcPr>
            <w:tcW w:w="3167" w:type="dxa"/>
            <w:vAlign w:val="center"/>
          </w:tcPr>
          <w:p w14:paraId="2AB8ABEC" w14:textId="77777777" w:rsidR="0046457E" w:rsidRPr="00C52528" w:rsidRDefault="0046457E" w:rsidP="0046457E">
            <w:r>
              <w:t>Previsão de consumo de tráfego de rede</w:t>
            </w:r>
          </w:p>
        </w:tc>
        <w:tc>
          <w:tcPr>
            <w:tcW w:w="4475" w:type="dxa"/>
            <w:vAlign w:val="center"/>
          </w:tcPr>
          <w:p w14:paraId="09A845B8" w14:textId="77777777" w:rsidR="0046457E" w:rsidRPr="00C52528" w:rsidRDefault="0046457E" w:rsidP="0046457E">
            <w:r>
              <w:t>A</w:t>
            </w:r>
            <w:r w:rsidRPr="002D2849">
              <w:t>primoramento do dashboard, e-mails de alerta</w:t>
            </w:r>
          </w:p>
        </w:tc>
      </w:tr>
      <w:tr w:rsidR="0046457E" w:rsidRPr="00C52528" w14:paraId="76D1412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DB4FBE5" w14:textId="77777777" w:rsidR="0046457E" w:rsidRDefault="0046457E" w:rsidP="0046457E">
            <w:pPr>
              <w:pStyle w:val="Tabela"/>
            </w:pPr>
            <w:r>
              <w:t>3.1.1</w:t>
            </w:r>
          </w:p>
        </w:tc>
        <w:tc>
          <w:tcPr>
            <w:tcW w:w="3167" w:type="dxa"/>
            <w:vAlign w:val="center"/>
          </w:tcPr>
          <w:p w14:paraId="633046D9" w14:textId="77777777" w:rsidR="0046457E" w:rsidRPr="00C52528" w:rsidRDefault="0046457E" w:rsidP="0046457E">
            <w:r>
              <w:t>Disparo de alerta periódico com níveis de criticidade</w:t>
            </w:r>
          </w:p>
        </w:tc>
        <w:tc>
          <w:tcPr>
            <w:tcW w:w="4475" w:type="dxa"/>
            <w:vAlign w:val="center"/>
          </w:tcPr>
          <w:p w14:paraId="4E1AD7AF" w14:textId="77777777" w:rsidR="0046457E" w:rsidRPr="00C52528" w:rsidRDefault="0046457E" w:rsidP="0046457E">
            <w:pPr>
              <w:spacing w:line="276" w:lineRule="auto"/>
            </w:pPr>
            <w:r>
              <w:t>Dispara um alerta via e-mail de periodicamente em relação ao consumo de Hardware.</w:t>
            </w:r>
          </w:p>
        </w:tc>
      </w:tr>
      <w:tr w:rsidR="0046457E" w:rsidRPr="00C52528" w14:paraId="361A2BA3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4BD09D9" w14:textId="77777777" w:rsidR="0046457E" w:rsidRDefault="0046457E" w:rsidP="0046457E">
            <w:pPr>
              <w:pStyle w:val="Tabela"/>
            </w:pPr>
            <w:r>
              <w:t>4</w:t>
            </w:r>
          </w:p>
        </w:tc>
        <w:tc>
          <w:tcPr>
            <w:tcW w:w="3167" w:type="dxa"/>
            <w:vAlign w:val="center"/>
          </w:tcPr>
          <w:p w14:paraId="732FA8C3" w14:textId="77777777" w:rsidR="0046457E" w:rsidRPr="00C52528" w:rsidRDefault="0046457E" w:rsidP="0046457E">
            <w:r>
              <w:t>Feira de Soluções</w:t>
            </w:r>
          </w:p>
        </w:tc>
        <w:tc>
          <w:tcPr>
            <w:tcW w:w="4475" w:type="dxa"/>
            <w:vAlign w:val="center"/>
          </w:tcPr>
          <w:p w14:paraId="066A465E" w14:textId="77777777" w:rsidR="0046457E" w:rsidRPr="00C52528" w:rsidRDefault="0046457E" w:rsidP="0046457E"/>
        </w:tc>
      </w:tr>
      <w:tr w:rsidR="0046457E" w:rsidRPr="00C52528" w14:paraId="77967D48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508DB7E" w14:textId="77777777" w:rsidR="0046457E" w:rsidRDefault="0046457E" w:rsidP="0046457E">
            <w:pPr>
              <w:pStyle w:val="Tabela"/>
            </w:pPr>
            <w:r>
              <w:t>4.1</w:t>
            </w:r>
          </w:p>
        </w:tc>
        <w:tc>
          <w:tcPr>
            <w:tcW w:w="3167" w:type="dxa"/>
            <w:vAlign w:val="center"/>
          </w:tcPr>
          <w:p w14:paraId="5FD92AFE" w14:textId="77777777" w:rsidR="0046457E" w:rsidRPr="00C52528" w:rsidRDefault="0046457E" w:rsidP="0046457E">
            <w:r>
              <w:t>Apresentação do projeto</w:t>
            </w:r>
          </w:p>
        </w:tc>
        <w:tc>
          <w:tcPr>
            <w:tcW w:w="4475" w:type="dxa"/>
            <w:vAlign w:val="center"/>
          </w:tcPr>
          <w:p w14:paraId="29533149" w14:textId="77777777" w:rsidR="0046457E" w:rsidRPr="00C52528" w:rsidRDefault="0046457E" w:rsidP="0046457E"/>
        </w:tc>
      </w:tr>
    </w:tbl>
    <w:p w14:paraId="63512319" w14:textId="77777777" w:rsidR="00395CDB" w:rsidRDefault="00395CDB" w:rsidP="00395CDB"/>
    <w:p w14:paraId="3ABC5E4F" w14:textId="77777777" w:rsidR="002A19BF" w:rsidRPr="00AA3C95" w:rsidRDefault="002A19BF" w:rsidP="002A19BF"/>
    <w:p w14:paraId="677AC99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30B522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C93F42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5940B94C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45B093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37D708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52CAF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4895DA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3117D77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71070470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5421E18" w14:textId="77777777" w:rsidR="008843C9" w:rsidRPr="00C52528" w:rsidRDefault="008843C9" w:rsidP="002D679E"/>
        </w:tc>
      </w:tr>
      <w:tr w:rsidR="008843C9" w:rsidRPr="00C52528" w14:paraId="5B30598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4DAAED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471C8B8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0C2DFC2F" w14:textId="77777777" w:rsidR="008843C9" w:rsidRPr="00C52528" w:rsidRDefault="008843C9" w:rsidP="002D679E"/>
        </w:tc>
      </w:tr>
    </w:tbl>
    <w:p w14:paraId="68E7BB07" w14:textId="77777777" w:rsidR="008843C9" w:rsidRDefault="008843C9" w:rsidP="008843C9"/>
    <w:p w14:paraId="1CFEE8B7" w14:textId="77777777"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22C9" w14:textId="77777777" w:rsidR="000F59EA" w:rsidRDefault="000F59EA" w:rsidP="005E1593">
      <w:r>
        <w:separator/>
      </w:r>
    </w:p>
  </w:endnote>
  <w:endnote w:type="continuationSeparator" w:id="0">
    <w:p w14:paraId="2F58B5CB" w14:textId="77777777" w:rsidR="000F59EA" w:rsidRDefault="000F59E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7CBCC27E" w14:textId="77777777" w:rsidTr="00637831">
      <w:trPr>
        <w:jc w:val="center"/>
      </w:trPr>
      <w:tc>
        <w:tcPr>
          <w:tcW w:w="5301" w:type="dxa"/>
          <w:vAlign w:val="center"/>
        </w:tcPr>
        <w:p w14:paraId="1AADDCB2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1AF861A6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45C6CDA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76CB9FC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707E6710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A4DA" w14:textId="77777777" w:rsidR="000F59EA" w:rsidRDefault="000F59EA" w:rsidP="005E1593">
      <w:r>
        <w:separator/>
      </w:r>
    </w:p>
  </w:footnote>
  <w:footnote w:type="continuationSeparator" w:id="0">
    <w:p w14:paraId="36EBE8DE" w14:textId="77777777" w:rsidR="000F59EA" w:rsidRDefault="000F59E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3210C1E3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12F3CB52" w14:textId="77777777"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1DF5FF42" wp14:editId="014E3882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14:paraId="2DCBD691" w14:textId="77777777"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FF340FA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5E1593" w:rsidRPr="00A10908" w14:paraId="6E772119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47EB0019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1D6FA8BC" w14:textId="77777777" w:rsidR="005E1593" w:rsidRPr="00A10908" w:rsidRDefault="00FD670A" w:rsidP="002D679E">
          <w:pPr>
            <w:pStyle w:val="Cabealho"/>
          </w:pPr>
          <w:r>
            <w:t>Pycemaker</w:t>
          </w:r>
        </w:p>
      </w:tc>
      <w:tc>
        <w:tcPr>
          <w:tcW w:w="1956" w:type="dxa"/>
          <w:vMerge/>
          <w:vAlign w:val="center"/>
        </w:tcPr>
        <w:p w14:paraId="5FA8EC1E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6B3DB2FE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792"/>
    <w:multiLevelType w:val="hybridMultilevel"/>
    <w:tmpl w:val="66AE8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BC4C0F"/>
    <w:multiLevelType w:val="hybridMultilevel"/>
    <w:tmpl w:val="6364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C3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8948880">
    <w:abstractNumId w:val="1"/>
  </w:num>
  <w:num w:numId="2" w16cid:durableId="272248899">
    <w:abstractNumId w:val="0"/>
  </w:num>
  <w:num w:numId="3" w16cid:durableId="89936808">
    <w:abstractNumId w:val="2"/>
  </w:num>
  <w:num w:numId="4" w16cid:durableId="607273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953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426C3"/>
    <w:rsid w:val="000E2853"/>
    <w:rsid w:val="000F59EA"/>
    <w:rsid w:val="001C14FC"/>
    <w:rsid w:val="001D497F"/>
    <w:rsid w:val="001F3D30"/>
    <w:rsid w:val="00211D53"/>
    <w:rsid w:val="00223D67"/>
    <w:rsid w:val="00242245"/>
    <w:rsid w:val="00274187"/>
    <w:rsid w:val="0028566C"/>
    <w:rsid w:val="00287BE0"/>
    <w:rsid w:val="00293ED8"/>
    <w:rsid w:val="002A19BF"/>
    <w:rsid w:val="002B2D6B"/>
    <w:rsid w:val="002D2849"/>
    <w:rsid w:val="00303201"/>
    <w:rsid w:val="00313000"/>
    <w:rsid w:val="00331443"/>
    <w:rsid w:val="00341B09"/>
    <w:rsid w:val="0034544C"/>
    <w:rsid w:val="00395CDB"/>
    <w:rsid w:val="003D377B"/>
    <w:rsid w:val="0042609D"/>
    <w:rsid w:val="0046457E"/>
    <w:rsid w:val="004A2330"/>
    <w:rsid w:val="004B2855"/>
    <w:rsid w:val="004B60F1"/>
    <w:rsid w:val="004D10DA"/>
    <w:rsid w:val="004D27A1"/>
    <w:rsid w:val="005446EB"/>
    <w:rsid w:val="0055540E"/>
    <w:rsid w:val="0058416B"/>
    <w:rsid w:val="005A0F15"/>
    <w:rsid w:val="005B4260"/>
    <w:rsid w:val="005E1593"/>
    <w:rsid w:val="005F487B"/>
    <w:rsid w:val="005F7089"/>
    <w:rsid w:val="00631A54"/>
    <w:rsid w:val="006419CA"/>
    <w:rsid w:val="00647FD3"/>
    <w:rsid w:val="00663704"/>
    <w:rsid w:val="00664CE8"/>
    <w:rsid w:val="006A233C"/>
    <w:rsid w:val="00743E89"/>
    <w:rsid w:val="00744084"/>
    <w:rsid w:val="0075042F"/>
    <w:rsid w:val="00767F65"/>
    <w:rsid w:val="00770881"/>
    <w:rsid w:val="0077195B"/>
    <w:rsid w:val="007A054B"/>
    <w:rsid w:val="007B5F63"/>
    <w:rsid w:val="00804EDF"/>
    <w:rsid w:val="00842903"/>
    <w:rsid w:val="00871E89"/>
    <w:rsid w:val="008843C9"/>
    <w:rsid w:val="00991BBA"/>
    <w:rsid w:val="00A05A12"/>
    <w:rsid w:val="00A43A31"/>
    <w:rsid w:val="00AE1992"/>
    <w:rsid w:val="00B01C39"/>
    <w:rsid w:val="00B845D5"/>
    <w:rsid w:val="00B85967"/>
    <w:rsid w:val="00C06005"/>
    <w:rsid w:val="00C52528"/>
    <w:rsid w:val="00C859DF"/>
    <w:rsid w:val="00C928A3"/>
    <w:rsid w:val="00CA4300"/>
    <w:rsid w:val="00CC11A0"/>
    <w:rsid w:val="00CE2B3B"/>
    <w:rsid w:val="00CE4312"/>
    <w:rsid w:val="00D37957"/>
    <w:rsid w:val="00D77554"/>
    <w:rsid w:val="00D80127"/>
    <w:rsid w:val="00D95427"/>
    <w:rsid w:val="00DF2F2E"/>
    <w:rsid w:val="00E34C15"/>
    <w:rsid w:val="00EA2A58"/>
    <w:rsid w:val="00EA5AF7"/>
    <w:rsid w:val="00EB36F3"/>
    <w:rsid w:val="00EB5C51"/>
    <w:rsid w:val="00EC3752"/>
    <w:rsid w:val="00F042E7"/>
    <w:rsid w:val="00F15694"/>
    <w:rsid w:val="00F44B98"/>
    <w:rsid w:val="00FB5A09"/>
    <w:rsid w:val="00FC0952"/>
    <w:rsid w:val="00FD3708"/>
    <w:rsid w:val="00FD670A"/>
    <w:rsid w:val="00FF4555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D54CC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table" w:customStyle="1" w:styleId="TableGrid">
    <w:name w:val="TableGrid"/>
    <w:rsid w:val="005A0F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2.xml><?xml version="1.0" encoding="utf-8"?>
<ds:datastoreItem xmlns:ds="http://schemas.openxmlformats.org/officeDocument/2006/customXml" ds:itemID="{38F69591-6F72-4017-870E-66A41635A3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62EA41-EACD-4450-A62D-371E6F07A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82</TotalTime>
  <Pages>4</Pages>
  <Words>1205</Words>
  <Characters>6510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7700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Undy 21</cp:lastModifiedBy>
  <cp:revision>25</cp:revision>
  <dcterms:created xsi:type="dcterms:W3CDTF">2022-03-29T13:16:00Z</dcterms:created>
  <dcterms:modified xsi:type="dcterms:W3CDTF">2022-05-14T23:17:00Z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